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E02A" w14:textId="424E059B" w:rsidR="007F30AE" w:rsidRPr="000E7483" w:rsidRDefault="00F01A85" w:rsidP="000E7483">
      <w:pPr>
        <w:pStyle w:val="Titre"/>
      </w:pPr>
      <w:r>
        <w:t>P_Web295 – Passion lecture</w:t>
      </w:r>
    </w:p>
    <w:p w14:paraId="4B877D2C" w14:textId="77777777" w:rsidR="00450076" w:rsidRDefault="00450076" w:rsidP="00D275C6">
      <w:pPr>
        <w:spacing w:before="2400"/>
        <w:jc w:val="center"/>
        <w:rPr>
          <w:rFonts w:cs="Arial"/>
          <w:noProof/>
          <w:sz w:val="22"/>
          <w:szCs w:val="22"/>
        </w:rPr>
      </w:pPr>
    </w:p>
    <w:p w14:paraId="7DDB94FA" w14:textId="5E17A0FA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6540CA24" wp14:editId="29F165A7">
            <wp:extent cx="2695492" cy="2098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1" r="24650"/>
                    <a:stretch/>
                  </pic:blipFill>
                  <pic:spPr bwMode="auto">
                    <a:xfrm>
                      <a:off x="0" y="0"/>
                      <a:ext cx="2696380" cy="20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A3379" w14:textId="3494AFF7" w:rsidR="007F30AE" w:rsidRPr="00A07660" w:rsidRDefault="00A07660" w:rsidP="000E7483">
      <w:pPr>
        <w:spacing w:before="2000"/>
        <w:jc w:val="center"/>
        <w:rPr>
          <w:lang w:val="en-US"/>
        </w:rPr>
      </w:pPr>
      <w:r w:rsidRPr="00A07660">
        <w:rPr>
          <w:lang w:val="en-US"/>
        </w:rPr>
        <w:t xml:space="preserve">Thode Mateo, </w:t>
      </w:r>
      <w:proofErr w:type="spellStart"/>
      <w:r w:rsidRPr="00A07660">
        <w:rPr>
          <w:lang w:val="en-US"/>
        </w:rPr>
        <w:t>Segalen</w:t>
      </w:r>
      <w:proofErr w:type="spellEnd"/>
      <w:r w:rsidRPr="00A07660">
        <w:rPr>
          <w:lang w:val="en-US"/>
        </w:rPr>
        <w:t xml:space="preserve"> Alban, Fabre Antoine</w:t>
      </w:r>
      <w:r w:rsidR="007F30AE" w:rsidRPr="00A07660">
        <w:rPr>
          <w:lang w:val="en-US"/>
        </w:rPr>
        <w:t xml:space="preserve"> – </w:t>
      </w:r>
      <w:r w:rsidRPr="00A07660">
        <w:rPr>
          <w:lang w:val="en-US"/>
        </w:rPr>
        <w:t>MID</w:t>
      </w:r>
      <w:r>
        <w:rPr>
          <w:lang w:val="en-US"/>
        </w:rPr>
        <w:t>2B</w:t>
      </w:r>
    </w:p>
    <w:p w14:paraId="664587E4" w14:textId="24BB5114" w:rsidR="007F30AE" w:rsidRPr="000E7483" w:rsidRDefault="00A07660" w:rsidP="000E7483">
      <w:pPr>
        <w:jc w:val="center"/>
      </w:pPr>
      <w:r>
        <w:t>ETML - Vennes</w:t>
      </w:r>
    </w:p>
    <w:p w14:paraId="147B14FD" w14:textId="2978F5B9" w:rsidR="007F30AE" w:rsidRPr="000E7483" w:rsidRDefault="001C26B9" w:rsidP="000E7483">
      <w:pPr>
        <w:jc w:val="center"/>
      </w:pPr>
      <w:r>
        <w:t>32 périodes</w:t>
      </w:r>
    </w:p>
    <w:p w14:paraId="50E0FB9C" w14:textId="7AB08633" w:rsidR="007F30AE" w:rsidRPr="000E7483" w:rsidRDefault="00186554" w:rsidP="000E7483">
      <w:pPr>
        <w:jc w:val="center"/>
      </w:pPr>
      <w:proofErr w:type="spellStart"/>
      <w:r>
        <w:t>Charmier</w:t>
      </w:r>
      <w:proofErr w:type="spellEnd"/>
      <w:r>
        <w:t xml:space="preserve"> Gregory</w:t>
      </w:r>
    </w:p>
    <w:p w14:paraId="38ED6056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18070F8" w14:textId="4A30B496" w:rsidR="00604FC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89677" w:history="1">
        <w:r w:rsidR="00604FCA" w:rsidRPr="00B2368F">
          <w:rPr>
            <w:rStyle w:val="Lienhypertexte"/>
            <w:noProof/>
          </w:rPr>
          <w:t>1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Spécifications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777AB774" w14:textId="2A1142D4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8" w:history="1">
        <w:r w:rsidR="00604FCA" w:rsidRPr="00B2368F">
          <w:rPr>
            <w:rStyle w:val="Lienhypertexte"/>
            <w:noProof/>
          </w:rPr>
          <w:t>1.1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Titre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39DCC36B" w14:textId="66D90DE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79" w:history="1">
        <w:r w:rsidR="00604FCA" w:rsidRPr="00B2368F">
          <w:rPr>
            <w:rStyle w:val="Lienhypertexte"/>
            <w:noProof/>
          </w:rPr>
          <w:t>1.2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Description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_Toc191389679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6541B776" w14:textId="6FBF085D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0" w:history="1">
        <w:r w:rsidR="00604FCA" w:rsidRPr="00B2368F">
          <w:rPr>
            <w:rStyle w:val="Lienhypertexte"/>
            <w:noProof/>
          </w:rPr>
          <w:t>1.3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Matériel et logiciels à disposition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2810AC" w14:textId="22A84B6B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1" w:history="1">
        <w:r w:rsidR="00604FCA" w:rsidRPr="00B2368F">
          <w:rPr>
            <w:rStyle w:val="Lienhypertexte"/>
            <w:noProof/>
          </w:rPr>
          <w:t>1.4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Prérequis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14520E" w14:textId="4B57CDE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2" w:history="1">
        <w:r w:rsidR="00604FCA" w:rsidRPr="00B2368F">
          <w:rPr>
            <w:rStyle w:val="Lienhypertexte"/>
            <w:noProof/>
          </w:rPr>
          <w:t>1.5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Cahier des charges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F9CA612" w14:textId="6E9A01B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3" w:history="1">
        <w:r w:rsidR="00604FCA" w:rsidRPr="00B2368F">
          <w:rPr>
            <w:rStyle w:val="Lienhypertexte"/>
            <w:noProof/>
          </w:rPr>
          <w:t>1.6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Les points suivants seront évalués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179BE937" w14:textId="2BEBE67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4" w:history="1">
        <w:r w:rsidR="00604FCA" w:rsidRPr="00B2368F">
          <w:rPr>
            <w:rStyle w:val="Lienhypertexte"/>
            <w:noProof/>
          </w:rPr>
          <w:t>1.7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Validation et conditions de réussite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34EB34E" w14:textId="05984A4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5" w:history="1">
        <w:r w:rsidR="00604FCA" w:rsidRPr="00B2368F">
          <w:rPr>
            <w:rStyle w:val="Lienhypertexte"/>
            <w:noProof/>
          </w:rPr>
          <w:t>2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Planification Initiale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0D418664" w14:textId="0903F94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86" w:history="1">
        <w:r w:rsidR="00604FCA" w:rsidRPr="00B2368F">
          <w:rPr>
            <w:rStyle w:val="Lienhypertexte"/>
            <w:noProof/>
          </w:rPr>
          <w:t>3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Analyse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25CD4FA5" w14:textId="18CEB10C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7" w:history="1">
        <w:r w:rsidR="00604FCA" w:rsidRPr="00B2368F">
          <w:rPr>
            <w:rStyle w:val="Lienhypertexte"/>
            <w:noProof/>
          </w:rPr>
          <w:t>3.1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Opportunités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3</w:t>
        </w:r>
        <w:r w:rsidR="00604FCA">
          <w:rPr>
            <w:noProof/>
            <w:webHidden/>
          </w:rPr>
          <w:fldChar w:fldCharType="end"/>
        </w:r>
      </w:hyperlink>
    </w:p>
    <w:p w14:paraId="507531F3" w14:textId="49E8854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8" w:history="1">
        <w:r w:rsidR="00604FCA" w:rsidRPr="00B2368F">
          <w:rPr>
            <w:rStyle w:val="Lienhypertexte"/>
            <w:noProof/>
          </w:rPr>
          <w:t>3.2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Document d’analyse et conception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B0A1C48" w14:textId="0B3C1EE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89" w:history="1">
        <w:r w:rsidR="00604FCA" w:rsidRPr="00B2368F">
          <w:rPr>
            <w:rStyle w:val="Lienhypertexte"/>
            <w:noProof/>
          </w:rPr>
          <w:t>3.3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Conception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_Toc191389689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EBCA4E" w14:textId="5CED2481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0" w:history="1">
        <w:r w:rsidR="00604FCA" w:rsidRPr="00B2368F">
          <w:rPr>
            <w:rStyle w:val="Lienhypertexte"/>
            <w:noProof/>
          </w:rPr>
          <w:t>4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29BCC524" w14:textId="520A9CF5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1" w:history="1">
        <w:r w:rsidR="00604FCA" w:rsidRPr="00B2368F">
          <w:rPr>
            <w:rStyle w:val="Lienhypertexte"/>
            <w:noProof/>
          </w:rPr>
          <w:t>4.1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Mode de fonctionnement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9E3AF66" w14:textId="4981E541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2" w:history="1">
        <w:r w:rsidR="00604FCA" w:rsidRPr="00B2368F">
          <w:rPr>
            <w:rStyle w:val="Lienhypertexte"/>
            <w:noProof/>
          </w:rPr>
          <w:t>4.2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Conventions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3ECCB42C" w14:textId="17DF4E24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693" w:history="1">
        <w:r w:rsidR="00604FCA" w:rsidRPr="00B2368F">
          <w:rPr>
            <w:rStyle w:val="Lienhypertexte"/>
            <w:noProof/>
          </w:rPr>
          <w:t>4.2.1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Commits GitHub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4E28C6D6" w14:textId="76197E57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4" w:history="1">
        <w:r w:rsidR="00604FCA" w:rsidRPr="00B2368F">
          <w:rPr>
            <w:rStyle w:val="Lienhypertexte"/>
            <w:noProof/>
          </w:rPr>
          <w:t>4.3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Liste des routes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4</w:t>
        </w:r>
        <w:r w:rsidR="00604FCA">
          <w:rPr>
            <w:noProof/>
            <w:webHidden/>
          </w:rPr>
          <w:fldChar w:fldCharType="end"/>
        </w:r>
      </w:hyperlink>
    </w:p>
    <w:p w14:paraId="0D60EB31" w14:textId="60165B62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5" w:history="1">
        <w:r w:rsidR="00604FCA" w:rsidRPr="00B2368F">
          <w:rPr>
            <w:rStyle w:val="Lienhypertexte"/>
            <w:noProof/>
          </w:rPr>
          <w:t>4.4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 Réalisation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A2B7C68" w14:textId="4C39A833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6" w:history="1">
        <w:r w:rsidR="00604FCA" w:rsidRPr="00B2368F">
          <w:rPr>
            <w:rStyle w:val="Lienhypertexte"/>
            <w:noProof/>
          </w:rPr>
          <w:t>4.5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Modifications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150982B" w14:textId="3CC2B99C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7" w:history="1">
        <w:r w:rsidR="00604FCA" w:rsidRPr="00B2368F">
          <w:rPr>
            <w:rStyle w:val="Lienhypertexte"/>
            <w:noProof/>
          </w:rPr>
          <w:t>5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BEA832A" w14:textId="7C70874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698" w:history="1">
        <w:r w:rsidR="00604FCA" w:rsidRPr="00B2368F">
          <w:rPr>
            <w:rStyle w:val="Lienhypertexte"/>
            <w:noProof/>
          </w:rPr>
          <w:t>5.1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Dossier des tests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EB6980F" w14:textId="51B3FCE2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699" w:history="1">
        <w:r w:rsidR="00604FCA" w:rsidRPr="00B2368F">
          <w:rPr>
            <w:rStyle w:val="Lienhypertexte"/>
            <w:noProof/>
          </w:rPr>
          <w:t>6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Conclusion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_Toc191389699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DF43AF7" w14:textId="5136F2A9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0" w:history="1">
        <w:r w:rsidR="00604FCA" w:rsidRPr="00B2368F">
          <w:rPr>
            <w:rStyle w:val="Lienhypertexte"/>
            <w:noProof/>
          </w:rPr>
          <w:t>6.1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des fonctionnalités demandées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_Toc191389700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D86BC17" w14:textId="309EB9CF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1" w:history="1">
        <w:r w:rsidR="00604FCA" w:rsidRPr="00B2368F">
          <w:rPr>
            <w:rStyle w:val="Lienhypertexte"/>
            <w:noProof/>
          </w:rPr>
          <w:t>6.2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Bilan personnel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_Toc191389701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4EABE8E" w14:textId="788263BD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2" w:history="1">
        <w:r w:rsidR="00604FCA" w:rsidRPr="00B2368F">
          <w:rPr>
            <w:rStyle w:val="Lienhypertexte"/>
            <w:noProof/>
          </w:rPr>
          <w:t>6.2.1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Mateo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_Toc191389702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1C9D45B3" w14:textId="3DFC144B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3" w:history="1">
        <w:r w:rsidR="00604FCA" w:rsidRPr="00B2368F">
          <w:rPr>
            <w:rStyle w:val="Lienhypertexte"/>
            <w:noProof/>
          </w:rPr>
          <w:t>6.2.2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Alban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_Toc191389703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58879E05" w14:textId="5989BA43" w:rsidR="00604FC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91389704" w:history="1">
        <w:r w:rsidR="00604FCA" w:rsidRPr="00B2368F">
          <w:rPr>
            <w:rStyle w:val="Lienhypertexte"/>
            <w:noProof/>
          </w:rPr>
          <w:t>6.2.3</w:t>
        </w:r>
        <w:r w:rsidR="00604FC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Antoine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_Toc191389704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65C61648" w14:textId="095E9F94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5" w:history="1">
        <w:r w:rsidR="00604FCA" w:rsidRPr="00B2368F">
          <w:rPr>
            <w:rStyle w:val="Lienhypertexte"/>
            <w:noProof/>
          </w:rPr>
          <w:t>7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Divers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_Toc191389705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B51BAA5" w14:textId="2E48FF66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6" w:history="1">
        <w:r w:rsidR="00604FCA" w:rsidRPr="00B2368F">
          <w:rPr>
            <w:rStyle w:val="Lienhypertexte"/>
            <w:noProof/>
          </w:rPr>
          <w:t>7.1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Journal de travail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_Toc191389706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09723AC4" w14:textId="0415E2BE" w:rsidR="00604FC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89707" w:history="1">
        <w:r w:rsidR="00604FCA" w:rsidRPr="00B2368F">
          <w:rPr>
            <w:rStyle w:val="Lienhypertexte"/>
            <w:noProof/>
          </w:rPr>
          <w:t>7.2</w:t>
        </w:r>
        <w:r w:rsidR="00604FC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Webographie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_Toc191389707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8</w:t>
        </w:r>
        <w:r w:rsidR="00604FCA">
          <w:rPr>
            <w:noProof/>
            <w:webHidden/>
          </w:rPr>
          <w:fldChar w:fldCharType="end"/>
        </w:r>
      </w:hyperlink>
    </w:p>
    <w:p w14:paraId="7E451730" w14:textId="7A60BEA3" w:rsidR="00604FC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89708" w:history="1">
        <w:r w:rsidR="00604FCA" w:rsidRPr="00B2368F">
          <w:rPr>
            <w:rStyle w:val="Lienhypertexte"/>
            <w:noProof/>
          </w:rPr>
          <w:t>8</w:t>
        </w:r>
        <w:r w:rsidR="00604FC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604FCA" w:rsidRPr="00B2368F">
          <w:rPr>
            <w:rStyle w:val="Lienhypertexte"/>
            <w:noProof/>
          </w:rPr>
          <w:t>Annexes</w:t>
        </w:r>
        <w:r w:rsidR="00604FCA">
          <w:rPr>
            <w:noProof/>
            <w:webHidden/>
          </w:rPr>
          <w:tab/>
        </w:r>
        <w:r w:rsidR="00604FCA">
          <w:rPr>
            <w:noProof/>
            <w:webHidden/>
          </w:rPr>
          <w:fldChar w:fldCharType="begin"/>
        </w:r>
        <w:r w:rsidR="00604FCA">
          <w:rPr>
            <w:noProof/>
            <w:webHidden/>
          </w:rPr>
          <w:instrText xml:space="preserve"> PAGEREF _Toc191389708 \h </w:instrText>
        </w:r>
        <w:r w:rsidR="00604FCA">
          <w:rPr>
            <w:noProof/>
            <w:webHidden/>
          </w:rPr>
        </w:r>
        <w:r w:rsidR="00604FCA">
          <w:rPr>
            <w:noProof/>
            <w:webHidden/>
          </w:rPr>
          <w:fldChar w:fldCharType="separate"/>
        </w:r>
        <w:r w:rsidR="00604FCA">
          <w:rPr>
            <w:noProof/>
            <w:webHidden/>
          </w:rPr>
          <w:t>9</w:t>
        </w:r>
        <w:r w:rsidR="00604FCA">
          <w:rPr>
            <w:noProof/>
            <w:webHidden/>
          </w:rPr>
          <w:fldChar w:fldCharType="end"/>
        </w:r>
      </w:hyperlink>
    </w:p>
    <w:p w14:paraId="764AFFA4" w14:textId="3B979029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363E208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91389677"/>
      <w:r w:rsidRPr="00932149">
        <w:lastRenderedPageBreak/>
        <w:t>Spécifications</w:t>
      </w:r>
      <w:bookmarkEnd w:id="0"/>
      <w:bookmarkEnd w:id="1"/>
      <w:bookmarkEnd w:id="2"/>
    </w:p>
    <w:p w14:paraId="0872AEE4" w14:textId="77777777" w:rsidR="008E53F9" w:rsidRPr="008E53F9" w:rsidRDefault="008E53F9" w:rsidP="008E53F9">
      <w:pPr>
        <w:pStyle w:val="Corpsdetexte"/>
      </w:pPr>
    </w:p>
    <w:p w14:paraId="32AC1E1F" w14:textId="77777777" w:rsidR="00D160DD" w:rsidRDefault="00753A51" w:rsidP="008E53F9">
      <w:pPr>
        <w:pStyle w:val="Titre2"/>
      </w:pPr>
      <w:bookmarkStart w:id="3" w:name="_Toc191389678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00C5512" w14:textId="77777777" w:rsidR="0073578D" w:rsidRPr="0073578D" w:rsidRDefault="0073578D" w:rsidP="0073578D">
      <w:pPr>
        <w:pStyle w:val="Retraitcorpsdetexte"/>
      </w:pPr>
    </w:p>
    <w:p w14:paraId="442843CB" w14:textId="77777777" w:rsidR="00EA3E90" w:rsidRPr="00EA3E90" w:rsidRDefault="00EA3E90" w:rsidP="00EA3E90">
      <w:pPr>
        <w:pStyle w:val="Retraitcorpsdetexte"/>
      </w:pPr>
      <w:r>
        <w:t>Passion lecture</w:t>
      </w:r>
    </w:p>
    <w:p w14:paraId="57BD9BAF" w14:textId="77777777" w:rsidR="0015167D" w:rsidRPr="00F664DF" w:rsidRDefault="0015167D" w:rsidP="0015167D">
      <w:pPr>
        <w:pStyle w:val="Retraitcorpsdetexte"/>
      </w:pPr>
    </w:p>
    <w:p w14:paraId="200A79B8" w14:textId="77777777" w:rsidR="00753A51" w:rsidRDefault="00902523" w:rsidP="008E53F9">
      <w:pPr>
        <w:pStyle w:val="Titre2"/>
      </w:pPr>
      <w:bookmarkStart w:id="6" w:name="_Toc191389679"/>
      <w:r>
        <w:t>Description</w:t>
      </w:r>
      <w:bookmarkEnd w:id="6"/>
    </w:p>
    <w:p w14:paraId="4CEC45F5" w14:textId="77777777" w:rsidR="00485255" w:rsidRDefault="00485255" w:rsidP="00485255">
      <w:pPr>
        <w:pStyle w:val="Retraitcorpsdetexte"/>
      </w:pPr>
    </w:p>
    <w:p w14:paraId="1F44B819" w14:textId="77777777" w:rsidR="00485255" w:rsidRPr="00485255" w:rsidRDefault="00485255" w:rsidP="00485255">
      <w:pPr>
        <w:pStyle w:val="Retraitcorpsdetexte"/>
      </w:pPr>
      <w:r>
        <w:t>Réaliser le backend d’une application permettant de partager sa passion pour la lecture.</w:t>
      </w:r>
    </w:p>
    <w:p w14:paraId="2A5766BC" w14:textId="77777777" w:rsidR="0015167D" w:rsidRPr="00F664DF" w:rsidRDefault="0015167D" w:rsidP="00FE2EA6">
      <w:pPr>
        <w:pStyle w:val="Retraitcorpsdetexte"/>
        <w:ind w:left="0"/>
      </w:pPr>
    </w:p>
    <w:p w14:paraId="760CF0FE" w14:textId="77777777" w:rsidR="00753A51" w:rsidRDefault="00902523" w:rsidP="008E53F9">
      <w:pPr>
        <w:pStyle w:val="Titre2"/>
      </w:pPr>
      <w:bookmarkStart w:id="7" w:name="_Toc191389680"/>
      <w:r>
        <w:t>Matériel et logiciels à disposition</w:t>
      </w:r>
      <w:bookmarkEnd w:id="7"/>
    </w:p>
    <w:p w14:paraId="6986310A" w14:textId="77777777" w:rsidR="00F7705C" w:rsidRDefault="00F7705C" w:rsidP="00F7705C">
      <w:pPr>
        <w:pStyle w:val="Retraitcorpsdetexte"/>
      </w:pPr>
    </w:p>
    <w:p w14:paraId="5C1434B5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Microsoft Windows</w:t>
      </w:r>
    </w:p>
    <w:p w14:paraId="0E36E90F" w14:textId="77777777" w:rsidR="0001566F" w:rsidRDefault="0001566F" w:rsidP="00225474">
      <w:pPr>
        <w:pStyle w:val="Retraitcorpsdetexte"/>
        <w:numPr>
          <w:ilvl w:val="0"/>
          <w:numId w:val="48"/>
        </w:numPr>
      </w:pPr>
      <w:proofErr w:type="spellStart"/>
      <w:r>
        <w:t>Vscode</w:t>
      </w:r>
      <w:proofErr w:type="spellEnd"/>
    </w:p>
    <w:p w14:paraId="6B97AE1A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Serveur local</w:t>
      </w:r>
    </w:p>
    <w:p w14:paraId="34FF0A7D" w14:textId="77777777" w:rsidR="0001566F" w:rsidRDefault="0001566F" w:rsidP="00225474">
      <w:pPr>
        <w:pStyle w:val="Retraitcorpsdetexte"/>
        <w:numPr>
          <w:ilvl w:val="0"/>
          <w:numId w:val="48"/>
        </w:numPr>
      </w:pPr>
      <w:r>
        <w:t>Navigateurs Web</w:t>
      </w:r>
    </w:p>
    <w:p w14:paraId="37423EBE" w14:textId="77777777" w:rsidR="00F7705C" w:rsidRPr="00F7705C" w:rsidRDefault="0001566F" w:rsidP="00225474">
      <w:pPr>
        <w:pStyle w:val="Retraitcorpsdetexte"/>
        <w:numPr>
          <w:ilvl w:val="0"/>
          <w:numId w:val="48"/>
        </w:numPr>
      </w:pPr>
      <w:r>
        <w:t>Accès à Internet</w:t>
      </w:r>
    </w:p>
    <w:p w14:paraId="036DD6FE" w14:textId="77777777" w:rsidR="00F664DF" w:rsidRPr="00F664DF" w:rsidRDefault="00F664DF" w:rsidP="00F664DF">
      <w:pPr>
        <w:pStyle w:val="Retraitcorpsdetexte"/>
      </w:pPr>
    </w:p>
    <w:p w14:paraId="27DD8B31" w14:textId="77777777" w:rsidR="00753A51" w:rsidRDefault="00753A51" w:rsidP="008E53F9">
      <w:pPr>
        <w:pStyle w:val="Titre2"/>
      </w:pPr>
      <w:bookmarkStart w:id="8" w:name="_Toc191389681"/>
      <w:r>
        <w:t>P</w:t>
      </w:r>
      <w:r w:rsidR="00902523">
        <w:t>rérequis</w:t>
      </w:r>
      <w:bookmarkEnd w:id="8"/>
    </w:p>
    <w:p w14:paraId="7931A420" w14:textId="77777777" w:rsidR="0015167D" w:rsidRPr="0015167D" w:rsidRDefault="0015167D" w:rsidP="0015167D">
      <w:pPr>
        <w:pStyle w:val="Retraitcorpsdetexte"/>
      </w:pPr>
    </w:p>
    <w:p w14:paraId="00724ADA" w14:textId="77777777" w:rsidR="0015167D" w:rsidRPr="00F664DF" w:rsidRDefault="00CC5CAD" w:rsidP="0015167D">
      <w:pPr>
        <w:pStyle w:val="Retraitcorpsdetexte"/>
      </w:pPr>
      <w:r>
        <w:t>Modules 106, 162, 164, 231, 293, 319, 320, 322 et</w:t>
      </w:r>
      <w:r w:rsidRPr="00CC5CAD">
        <w:t xml:space="preserve"> </w:t>
      </w:r>
      <w:r w:rsidRPr="00CC5CAD">
        <w:rPr>
          <w:strike/>
        </w:rPr>
        <w:t>426</w:t>
      </w:r>
    </w:p>
    <w:p w14:paraId="3BAE3DF9" w14:textId="77777777" w:rsidR="00753A51" w:rsidRDefault="00902523" w:rsidP="008E53F9">
      <w:pPr>
        <w:pStyle w:val="Titre2"/>
      </w:pPr>
      <w:bookmarkStart w:id="9" w:name="_Toc191389682"/>
      <w:r>
        <w:t>Cahier des charges</w:t>
      </w:r>
      <w:bookmarkEnd w:id="9"/>
    </w:p>
    <w:p w14:paraId="268C5CD1" w14:textId="77777777" w:rsidR="0015167D" w:rsidRPr="00F664DF" w:rsidRDefault="00F663A4" w:rsidP="00F664DF">
      <w:pPr>
        <w:pStyle w:val="Retraitcorpsdetexte3"/>
      </w:pPr>
      <w:r>
        <w:t xml:space="preserve">Le cahier des charges a été lu, compris et signé par tous les membres du groupe. Il est disponible </w:t>
      </w:r>
      <w:hyperlink r:id="rId9" w:history="1">
        <w:r w:rsidR="00B42CDD" w:rsidRPr="00B42CDD">
          <w:rPr>
            <w:rStyle w:val="Lienhypertexte"/>
          </w:rPr>
          <w:t>ici</w:t>
        </w:r>
      </w:hyperlink>
      <w:r w:rsidR="00B42CDD">
        <w:t>.</w:t>
      </w:r>
    </w:p>
    <w:p w14:paraId="71D17751" w14:textId="77777777" w:rsidR="00753A51" w:rsidRDefault="00902523" w:rsidP="008E53F9">
      <w:pPr>
        <w:pStyle w:val="Titre2"/>
      </w:pPr>
      <w:bookmarkStart w:id="10" w:name="_Toc191389683"/>
      <w:r>
        <w:t>Les points suivants seront évalués</w:t>
      </w:r>
      <w:bookmarkEnd w:id="10"/>
    </w:p>
    <w:p w14:paraId="0BDB63E0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14:paraId="7A934F2E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14:paraId="00518A81" w14:textId="77777777" w:rsid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14:paraId="533B34D4" w14:textId="22508DD5" w:rsidR="00FF6AE5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0" w:history="1">
        <w:r w:rsidRPr="00E4013E">
          <w:rPr>
            <w:rStyle w:val="Lienhypertexte"/>
          </w:rPr>
          <w:t>GitHub</w:t>
        </w:r>
      </w:hyperlink>
    </w:p>
    <w:p w14:paraId="21668B2D" w14:textId="18A0A699" w:rsidR="00FF6AE5" w:rsidRPr="00F664DF" w:rsidRDefault="00FF6AE5" w:rsidP="00F664DF">
      <w:pPr>
        <w:pStyle w:val="Retraitcorpsdetexte"/>
        <w:numPr>
          <w:ilvl w:val="0"/>
          <w:numId w:val="14"/>
        </w:numPr>
      </w:pPr>
      <w:r>
        <w:t xml:space="preserve">L’utilisation de </w:t>
      </w:r>
      <w:hyperlink r:id="rId11" w:history="1">
        <w:r w:rsidRPr="00E4013E">
          <w:rPr>
            <w:rStyle w:val="Lienhypertexte"/>
          </w:rPr>
          <w:t xml:space="preserve">GitHub </w:t>
        </w:r>
        <w:proofErr w:type="spellStart"/>
        <w:r w:rsidRPr="00E4013E">
          <w:rPr>
            <w:rStyle w:val="Lienhypertexte"/>
          </w:rPr>
          <w:t>Projects</w:t>
        </w:r>
        <w:proofErr w:type="spellEnd"/>
      </w:hyperlink>
    </w:p>
    <w:p w14:paraId="75F5FD42" w14:textId="77777777" w:rsidR="00753A51" w:rsidRDefault="00902523" w:rsidP="008E53F9">
      <w:pPr>
        <w:pStyle w:val="Titre2"/>
      </w:pPr>
      <w:bookmarkStart w:id="11" w:name="_Toc191389684"/>
      <w:r>
        <w:t>Validation et conditions de réussite</w:t>
      </w:r>
      <w:bookmarkEnd w:id="11"/>
    </w:p>
    <w:p w14:paraId="7901CADA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14:paraId="54D0136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14:paraId="4D84C974" w14:textId="77777777"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14:paraId="7A315715" w14:textId="77777777" w:rsidR="007F30AE" w:rsidRDefault="007F30AE" w:rsidP="008E53F9">
      <w:pPr>
        <w:pStyle w:val="Titre1"/>
      </w:pPr>
      <w:bookmarkStart w:id="12" w:name="_Toc191389685"/>
      <w:r w:rsidRPr="007F30AE">
        <w:t>Planification</w:t>
      </w:r>
      <w:bookmarkEnd w:id="4"/>
      <w:bookmarkEnd w:id="5"/>
      <w:r w:rsidR="008E53F9">
        <w:t xml:space="preserve"> Initiale</w:t>
      </w:r>
      <w:bookmarkEnd w:id="12"/>
    </w:p>
    <w:p w14:paraId="51E6A8B4" w14:textId="43848D27" w:rsidR="00380FB8" w:rsidRPr="00380FB8" w:rsidRDefault="00380FB8" w:rsidP="00380FB8">
      <w:pPr>
        <w:pStyle w:val="Corpsdetexte"/>
      </w:pPr>
      <w:r>
        <w:t xml:space="preserve">La planification </w:t>
      </w:r>
      <w:r w:rsidR="00F277A8">
        <w:t xml:space="preserve">a été faite avec </w:t>
      </w:r>
    </w:p>
    <w:p w14:paraId="18E2E6C5" w14:textId="77777777" w:rsidR="007F30AE" w:rsidRPr="007F30AE" w:rsidRDefault="007F30AE" w:rsidP="008E53F9">
      <w:pPr>
        <w:pStyle w:val="Titre1"/>
      </w:pPr>
      <w:bookmarkStart w:id="13" w:name="_Toc532179957"/>
      <w:bookmarkStart w:id="14" w:name="_Toc165969641"/>
      <w:bookmarkStart w:id="15" w:name="_Toc191389686"/>
      <w:r w:rsidRPr="007F30AE">
        <w:t>Analyse</w:t>
      </w:r>
      <w:bookmarkEnd w:id="13"/>
      <w:bookmarkEnd w:id="14"/>
      <w:bookmarkEnd w:id="15"/>
    </w:p>
    <w:p w14:paraId="53BBE430" w14:textId="77777777" w:rsidR="007F30AE" w:rsidRPr="007F30AE" w:rsidRDefault="00902523" w:rsidP="008E53F9">
      <w:pPr>
        <w:pStyle w:val="Titre2"/>
      </w:pPr>
      <w:bookmarkStart w:id="16" w:name="_Toc191389687"/>
      <w:r>
        <w:t>Opportunités</w:t>
      </w:r>
      <w:bookmarkEnd w:id="16"/>
    </w:p>
    <w:p w14:paraId="6A2DF05C" w14:textId="77777777"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14:paraId="7F6ADAFA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14:paraId="415F95B1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14:paraId="0AFE7E4C" w14:textId="77777777"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14:paraId="603FD8AA" w14:textId="77777777"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lastRenderedPageBreak/>
        <w:t>Gestion du travail en équipe &amp; collaboration</w:t>
      </w:r>
    </w:p>
    <w:p w14:paraId="0C67CE4C" w14:textId="77777777"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14:paraId="0561F99A" w14:textId="77777777"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14:paraId="1AB14112" w14:textId="77777777" w:rsidR="007F30AE" w:rsidRPr="007F30AE" w:rsidRDefault="007F30AE" w:rsidP="008E53F9">
      <w:pPr>
        <w:pStyle w:val="Titre2"/>
      </w:pPr>
      <w:bookmarkStart w:id="17" w:name="_Toc532179959"/>
      <w:bookmarkStart w:id="18" w:name="_Toc165969643"/>
      <w:bookmarkStart w:id="19" w:name="_Toc191389688"/>
      <w:r w:rsidRPr="007F30AE">
        <w:t>Document d’analyse</w:t>
      </w:r>
      <w:bookmarkEnd w:id="17"/>
      <w:bookmarkEnd w:id="18"/>
      <w:r w:rsidR="005328B0">
        <w:t xml:space="preserve"> et conception</w:t>
      </w:r>
      <w:bookmarkEnd w:id="19"/>
    </w:p>
    <w:p w14:paraId="1D1A04E4" w14:textId="77777777"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14:paraId="0A3A5EE5" w14:textId="77777777"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14:paraId="7C573647" w14:textId="77777777"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14:paraId="38CA3FC0" w14:textId="77777777"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14:paraId="41FC6943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14:paraId="0B5F183E" w14:textId="77777777"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14:paraId="5A31C163" w14:textId="77777777"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</w:t>
      </w:r>
      <w:proofErr w:type="spellStart"/>
      <w:r w:rsidRPr="0037071E">
        <w:t>structogramme</w:t>
      </w:r>
      <w:proofErr w:type="spellEnd"/>
      <w:r w:rsidRPr="0037071E">
        <w:t xml:space="preserve">, </w:t>
      </w:r>
      <w:r w:rsidR="008E53F9" w:rsidRPr="0037071E">
        <w:t>pseudocode</w:t>
      </w:r>
      <w:r w:rsidRPr="0037071E">
        <w:t>, etc.</w:t>
      </w:r>
    </w:p>
    <w:p w14:paraId="41D4DC04" w14:textId="77777777"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14:paraId="1E095242" w14:textId="77777777"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14:paraId="66A5686B" w14:textId="77777777"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14:paraId="72A3C4C8" w14:textId="77777777" w:rsidR="004206A2" w:rsidRPr="007F30AE" w:rsidRDefault="004206A2" w:rsidP="008E53F9">
      <w:pPr>
        <w:pStyle w:val="Titre2"/>
      </w:pPr>
      <w:bookmarkStart w:id="20" w:name="_Toc532179967"/>
      <w:bookmarkStart w:id="21" w:name="_Toc165969651"/>
      <w:bookmarkStart w:id="22" w:name="_Toc191389689"/>
      <w:r w:rsidRPr="007F30AE">
        <w:t>Conception des tests</w:t>
      </w:r>
      <w:bookmarkEnd w:id="20"/>
      <w:bookmarkEnd w:id="21"/>
      <w:bookmarkEnd w:id="22"/>
    </w:p>
    <w:p w14:paraId="0FC12CC9" w14:textId="77777777"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A54CE7">
        <w:t>5.1</w:t>
      </w:r>
      <w:r w:rsidR="00A65F0B">
        <w:fldChar w:fldCharType="end"/>
      </w:r>
    </w:p>
    <w:p w14:paraId="00DFE5E1" w14:textId="77777777"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14:paraId="7040B4A7" w14:textId="77777777" w:rsidR="007F30AE" w:rsidRDefault="007F30AE" w:rsidP="008E53F9">
      <w:pPr>
        <w:pStyle w:val="Titre1"/>
      </w:pPr>
      <w:bookmarkStart w:id="23" w:name="_Toc532179964"/>
      <w:bookmarkStart w:id="24" w:name="_Toc165969648"/>
      <w:bookmarkStart w:id="25" w:name="_Toc191389690"/>
      <w:r w:rsidRPr="007F30AE">
        <w:t>Réalisation</w:t>
      </w:r>
      <w:bookmarkEnd w:id="23"/>
      <w:bookmarkEnd w:id="24"/>
      <w:bookmarkEnd w:id="25"/>
    </w:p>
    <w:p w14:paraId="616A1F5A" w14:textId="18212B5F" w:rsidR="00C3590E" w:rsidRDefault="005A59AF" w:rsidP="005A59AF">
      <w:pPr>
        <w:pStyle w:val="Titre2"/>
      </w:pPr>
      <w:bookmarkStart w:id="26" w:name="_Mode_de_fonctionnement"/>
      <w:bookmarkStart w:id="27" w:name="_Toc191389691"/>
      <w:bookmarkEnd w:id="26"/>
      <w:r>
        <w:t>Mode de fonctionnement</w:t>
      </w:r>
      <w:bookmarkEnd w:id="27"/>
    </w:p>
    <w:p w14:paraId="2D1292DE" w14:textId="2D58D309" w:rsidR="0045575B" w:rsidRDefault="0045575B" w:rsidP="0045575B">
      <w:pPr>
        <w:pStyle w:val="Retraitcorpsdetexte"/>
      </w:pPr>
      <w:r>
        <w:t xml:space="preserve">Pour le développement de ce projet, nous avons utilisé la méthodologie agile ainsi que des éléments de la méthode « Scrum ». Nous prônons la communication plutôt que les processus en ayant beaucoup d’interactions pendant le travail. </w:t>
      </w:r>
      <w:r w:rsidR="001A7CEC">
        <w:t>Nous n’hésitons pas à nous demander de l’aide et à discuter de nos doutes quant à la réalisation.</w:t>
      </w:r>
    </w:p>
    <w:p w14:paraId="12B8CF85" w14:textId="30B679F1" w:rsidR="00AA2A15" w:rsidRDefault="00AA2A15" w:rsidP="0045575B">
      <w:pPr>
        <w:pStyle w:val="Retraitcorpsdetexte"/>
      </w:pPr>
      <w:r>
        <w:t xml:space="preserve">Chaque séquence de travail est débutée par un </w:t>
      </w:r>
      <w:r w:rsidR="00D6737B">
        <w:t>« </w:t>
      </w:r>
      <w:r>
        <w:t>meeting</w:t>
      </w:r>
      <w:r w:rsidR="00D6737B">
        <w:t> »</w:t>
      </w:r>
      <w:r>
        <w:t xml:space="preserve"> de 5-10 minutes </w:t>
      </w:r>
      <w:r w:rsidR="00D6552C">
        <w:t xml:space="preserve">(daily </w:t>
      </w:r>
      <w:proofErr w:type="spellStart"/>
      <w:r w:rsidR="00D6552C">
        <w:t>scrum</w:t>
      </w:r>
      <w:proofErr w:type="spellEnd"/>
      <w:r w:rsidR="00D6552C">
        <w:t xml:space="preserve">) </w:t>
      </w:r>
      <w:r>
        <w:t xml:space="preserve">dans lequel </w:t>
      </w:r>
      <w:r w:rsidR="00180366">
        <w:t xml:space="preserve">nous résumons ce qui s’est passé précédemment et </w:t>
      </w:r>
      <w:r>
        <w:t xml:space="preserve">nous répartissons le travail </w:t>
      </w:r>
      <w:r w:rsidR="002E756F">
        <w:t>pour la session</w:t>
      </w:r>
      <w:r w:rsidR="00860283">
        <w:t xml:space="preserve">. </w:t>
      </w:r>
      <w:r w:rsidR="00CA57E6">
        <w:t>Quand la séquence est longue, nous prenons un second moment pour une réunion du même type que la première</w:t>
      </w:r>
      <w:r w:rsidR="00E36A10">
        <w:t>.</w:t>
      </w:r>
    </w:p>
    <w:p w14:paraId="385B309F" w14:textId="7446D3E8" w:rsidR="00261427" w:rsidRDefault="00261427" w:rsidP="0045575B">
      <w:pPr>
        <w:pStyle w:val="Retraitcorpsdetexte"/>
      </w:pPr>
      <w:r>
        <w:t>Notre atmosphère de travail est décontractée et amical, afin de rendre les moments de travail agréables et pour conserver notre motivation à avancer ensemble.</w:t>
      </w:r>
    </w:p>
    <w:p w14:paraId="08F0E5CA" w14:textId="77777777" w:rsidR="00B91C3F" w:rsidRDefault="00B91C3F" w:rsidP="0045575B">
      <w:pPr>
        <w:pStyle w:val="Retraitcorpsdetexte"/>
      </w:pPr>
    </w:p>
    <w:p w14:paraId="12DA5997" w14:textId="67DBBBB9" w:rsidR="00B91C3F" w:rsidRDefault="00B91C3F" w:rsidP="0045575B">
      <w:pPr>
        <w:pStyle w:val="Retraitcorpsdetexte"/>
      </w:pPr>
      <w:r>
        <w:t xml:space="preserve">Nous utilisons </w:t>
      </w:r>
      <w:hyperlink r:id="rId12" w:history="1">
        <w:r w:rsidRPr="00342DE1">
          <w:rPr>
            <w:rStyle w:val="Lienhypertexte"/>
          </w:rPr>
          <w:t>GitHub</w:t>
        </w:r>
      </w:hyperlink>
      <w:r>
        <w:t xml:space="preserve"> pour la gestion des versions de l’application et </w:t>
      </w:r>
      <w:hyperlink r:id="rId13" w:history="1">
        <w:r w:rsidRPr="00342DE1">
          <w:rPr>
            <w:rStyle w:val="Lienhypertexte"/>
          </w:rPr>
          <w:t>GitHub Project</w:t>
        </w:r>
      </w:hyperlink>
      <w:r>
        <w:t xml:space="preserve"> </w:t>
      </w:r>
      <w:r w:rsidR="00D21CE2">
        <w:t xml:space="preserve">pour la </w:t>
      </w:r>
      <w:r w:rsidR="006F0B99">
        <w:t xml:space="preserve">planification et </w:t>
      </w:r>
      <w:r w:rsidR="00D21CE2">
        <w:t>répartition des tâches.</w:t>
      </w:r>
    </w:p>
    <w:p w14:paraId="6B64F98A" w14:textId="77777777" w:rsidR="00137DE9" w:rsidRDefault="00137DE9" w:rsidP="0045575B">
      <w:pPr>
        <w:pStyle w:val="Retraitcorpsdetexte"/>
      </w:pPr>
    </w:p>
    <w:p w14:paraId="1B718A20" w14:textId="2F687A15" w:rsidR="00137DE9" w:rsidRDefault="002C2233" w:rsidP="00137DE9">
      <w:pPr>
        <w:pStyle w:val="Titre2"/>
      </w:pPr>
      <w:bookmarkStart w:id="28" w:name="_Toc191389692"/>
      <w:r>
        <w:t>Conventions</w:t>
      </w:r>
      <w:bookmarkEnd w:id="28"/>
    </w:p>
    <w:p w14:paraId="479CD035" w14:textId="6C030BAD" w:rsidR="001170CB" w:rsidRDefault="001170CB" w:rsidP="001170CB">
      <w:pPr>
        <w:pStyle w:val="Retraitcorpsdetexte"/>
      </w:pPr>
      <w:r>
        <w:t>Notre équipe de développement</w:t>
      </w:r>
      <w:r w:rsidR="008E4F86">
        <w:t>, utilisant les méthodologies agiles</w:t>
      </w:r>
      <w:r w:rsidR="00A90B28">
        <w:t xml:space="preserve">, </w:t>
      </w:r>
      <w:r w:rsidR="005A460A">
        <w:t>est dynamique.</w:t>
      </w:r>
      <w:r w:rsidR="00A029F7">
        <w:t xml:space="preserve"> Cela se traduit par les éléments mentionnés au </w:t>
      </w:r>
      <w:hyperlink w:anchor="_Mode_de_fonctionnement" w:history="1">
        <w:r w:rsidR="00A029F7" w:rsidRPr="00A029F7">
          <w:rPr>
            <w:rStyle w:val="Lienhypertexte"/>
          </w:rPr>
          <w:t>point précédent</w:t>
        </w:r>
      </w:hyperlink>
      <w:r w:rsidR="00973DF8">
        <w:t xml:space="preserve"> et ceux qui suivent.</w:t>
      </w:r>
    </w:p>
    <w:p w14:paraId="639E338E" w14:textId="4F3D8AA5" w:rsidR="000E27BF" w:rsidRDefault="000E27BF" w:rsidP="001170CB">
      <w:pPr>
        <w:pStyle w:val="Retraitcorpsdetexte"/>
      </w:pPr>
    </w:p>
    <w:p w14:paraId="237AED20" w14:textId="4E1BCC46" w:rsidR="00405033" w:rsidRDefault="00405033" w:rsidP="00405033">
      <w:pPr>
        <w:pStyle w:val="Titre3"/>
      </w:pPr>
      <w:bookmarkStart w:id="29" w:name="_Toc191389693"/>
      <w:proofErr w:type="spellStart"/>
      <w:r>
        <w:t>Commits</w:t>
      </w:r>
      <w:proofErr w:type="spellEnd"/>
      <w:r>
        <w:t xml:space="preserve"> GitHub</w:t>
      </w:r>
      <w:bookmarkEnd w:id="29"/>
    </w:p>
    <w:p w14:paraId="78945C98" w14:textId="4FC05D6C" w:rsidR="00405033" w:rsidRDefault="00736A21" w:rsidP="00405033">
      <w:pPr>
        <w:pStyle w:val="Retraitcorpsdetexte3"/>
      </w:pPr>
      <w:r>
        <w:t xml:space="preserve">Afin de rendre la lecture et la compréhension des </w:t>
      </w:r>
      <w:proofErr w:type="spellStart"/>
      <w:r>
        <w:t>commits</w:t>
      </w:r>
      <w:proofErr w:type="spellEnd"/>
      <w:r>
        <w:t xml:space="preserve"> GitHub, nous nous sommes mis d’accord pour que le message de chaque commit contienne au moins un emoji. Ceci a également pour but de mettre en valeur notre dynamisme tout en restant sérieux et professionnel.</w:t>
      </w:r>
    </w:p>
    <w:p w14:paraId="4A562C8E" w14:textId="0310733B" w:rsidR="00515A5C" w:rsidRPr="00405033" w:rsidRDefault="00515A5C" w:rsidP="00405033">
      <w:pPr>
        <w:pStyle w:val="Retraitcorpsdetexte3"/>
      </w:pPr>
      <w:r>
        <w:t xml:space="preserve">L’outil d’aide utilisé est le site </w:t>
      </w:r>
      <w:r w:rsidR="00C55993" w:rsidRPr="00C55993">
        <w:t>https</w:t>
      </w:r>
      <w:r w:rsidR="00C55993">
        <w:t xml:space="preserve"> </w:t>
      </w:r>
      <w:hyperlink r:id="rId14" w:history="1">
        <w:proofErr w:type="spellStart"/>
        <w:r w:rsidR="00C55993" w:rsidRPr="00C55993">
          <w:rPr>
            <w:rStyle w:val="Lienhypertexte"/>
          </w:rPr>
          <w:t>gitmoji.dev</w:t>
        </w:r>
        <w:proofErr w:type="spellEnd"/>
      </w:hyperlink>
      <w:r w:rsidR="00C55993">
        <w:t>.</w:t>
      </w:r>
    </w:p>
    <w:p w14:paraId="4B824623" w14:textId="6602C3D0" w:rsidR="00BE03FA" w:rsidRDefault="00BE03FA" w:rsidP="00BE03FA">
      <w:pPr>
        <w:pStyle w:val="Titre2"/>
      </w:pPr>
      <w:bookmarkStart w:id="30" w:name="_Toc191389694"/>
      <w:r>
        <w:t>Liste des routes</w:t>
      </w:r>
      <w:bookmarkEnd w:id="30"/>
    </w:p>
    <w:p w14:paraId="5F87550F" w14:textId="77777777" w:rsidR="008E4542" w:rsidRDefault="008E4542" w:rsidP="00C73056">
      <w:pPr>
        <w:pStyle w:val="Retraitcorpsdetexte"/>
      </w:pPr>
    </w:p>
    <w:p w14:paraId="49D252B7" w14:textId="3D44897E" w:rsidR="008E4542" w:rsidRPr="008E4542" w:rsidRDefault="008E4542" w:rsidP="008E4542">
      <w:pPr>
        <w:pStyle w:val="Retraitcorpsdetexte"/>
        <w:ind w:left="0"/>
        <w:rPr>
          <w:i/>
          <w:iCs/>
        </w:rPr>
      </w:pPr>
      <w:r w:rsidRPr="008E4542">
        <w:rPr>
          <w:i/>
          <w:iCs/>
        </w:rPr>
        <w:t>Ces JSON sont utilisés dans le tableau afin de faciliter la lecture.</w:t>
      </w:r>
    </w:p>
    <w:p w14:paraId="13317D70" w14:textId="77777777" w:rsidR="008E4542" w:rsidRPr="00C73056" w:rsidRDefault="008E4542" w:rsidP="008E4542">
      <w:pPr>
        <w:pStyle w:val="Retraitcorpsdetexte"/>
        <w:ind w:left="0"/>
      </w:pPr>
    </w:p>
    <w:p w14:paraId="5F65068A" w14:textId="41B8D465" w:rsidR="00736B0D" w:rsidRPr="00736B0D" w:rsidRDefault="00736B0D" w:rsidP="00BD30F3">
      <w:pPr>
        <w:pStyle w:val="Retraitcorpsdetexte"/>
        <w:ind w:left="0"/>
      </w:pPr>
      <w:r>
        <w:lastRenderedPageBreak/>
        <w:t xml:space="preserve">JSON </w:t>
      </w:r>
      <w:r w:rsidRPr="001D1641">
        <w:rPr>
          <w:i/>
          <w:iCs/>
        </w:rPr>
        <w:t>livre</w:t>
      </w:r>
      <w:r>
        <w:t> :</w:t>
      </w:r>
    </w:p>
    <w:p w14:paraId="06C69C82" w14:textId="107BABFF" w:rsidR="00333BF9" w:rsidRDefault="00D3031B" w:rsidP="00765BA6">
      <w:pPr>
        <w:pStyle w:val="Code"/>
        <w:ind w:left="0"/>
      </w:pPr>
      <w:r w:rsidRPr="00D3031B">
        <w:t>{"</w:t>
      </w:r>
      <w:proofErr w:type="spellStart"/>
      <w:r w:rsidRPr="00D3031B">
        <w:t>livre_id</w:t>
      </w:r>
      <w:proofErr w:type="spellEnd"/>
      <w:r w:rsidRPr="00D3031B">
        <w:t>", "titre", "</w:t>
      </w:r>
      <w:proofErr w:type="spellStart"/>
      <w:r w:rsidRPr="00D3031B">
        <w:t>nombre_pages</w:t>
      </w:r>
      <w:proofErr w:type="spellEnd"/>
      <w:r w:rsidRPr="00D3031B">
        <w:t>", "extrait", "</w:t>
      </w:r>
      <w:proofErr w:type="spellStart"/>
      <w:r w:rsidRPr="00D3031B">
        <w:t>annee_edition</w:t>
      </w:r>
      <w:proofErr w:type="spellEnd"/>
      <w:r w:rsidRPr="00D3031B">
        <w:t>", "image", "</w:t>
      </w:r>
      <w:proofErr w:type="spellStart"/>
      <w:r w:rsidRPr="00D3031B">
        <w:t>ecrivain_nom</w:t>
      </w:r>
      <w:proofErr w:type="spellEnd"/>
      <w:r w:rsidRPr="00D3031B">
        <w:t>", "</w:t>
      </w:r>
      <w:proofErr w:type="spellStart"/>
      <w:r w:rsidRPr="00D3031B">
        <w:t>ecrivain_prenom</w:t>
      </w:r>
      <w:proofErr w:type="spellEnd"/>
      <w:r w:rsidRPr="00D3031B">
        <w:t>", "</w:t>
      </w:r>
      <w:proofErr w:type="spellStart"/>
      <w:r w:rsidRPr="00D3031B">
        <w:t>editeur_nom</w:t>
      </w:r>
      <w:proofErr w:type="spellEnd"/>
      <w:r w:rsidRPr="00D3031B">
        <w:t>", "</w:t>
      </w:r>
      <w:proofErr w:type="spellStart"/>
      <w:r w:rsidRPr="00D3031B">
        <w:t>categorie_nom</w:t>
      </w:r>
      <w:proofErr w:type="spellEnd"/>
      <w:r w:rsidRPr="00D3031B">
        <w:t>", "</w:t>
      </w:r>
      <w:proofErr w:type="spellStart"/>
      <w:r w:rsidRPr="00D3031B">
        <w:t>moyenne_appreciations</w:t>
      </w:r>
      <w:proofErr w:type="spellEnd"/>
      <w:r w:rsidRPr="00D3031B">
        <w:t>", "commentaires":[{"commentaire"}]}</w:t>
      </w:r>
    </w:p>
    <w:p w14:paraId="50042AC8" w14:textId="1AA77B47" w:rsidR="00384A42" w:rsidRDefault="00384A42" w:rsidP="00BD30F3">
      <w:pPr>
        <w:pStyle w:val="Retraitcorpsdetexte"/>
        <w:ind w:left="0"/>
      </w:pPr>
      <w:r>
        <w:t xml:space="preserve">JSON </w:t>
      </w:r>
      <w:proofErr w:type="spellStart"/>
      <w:r w:rsidRPr="001D1641">
        <w:rPr>
          <w:i/>
          <w:iCs/>
        </w:rPr>
        <w:t>livre</w:t>
      </w:r>
      <w:r>
        <w:rPr>
          <w:i/>
          <w:iCs/>
        </w:rPr>
        <w:t>_preview</w:t>
      </w:r>
      <w:proofErr w:type="spellEnd"/>
      <w:r>
        <w:t> :</w:t>
      </w:r>
    </w:p>
    <w:p w14:paraId="20A12129" w14:textId="6DE23C6D" w:rsidR="00565540" w:rsidRPr="00CA21BA" w:rsidRDefault="00565540" w:rsidP="00765BA6">
      <w:pPr>
        <w:pStyle w:val="Code"/>
        <w:ind w:left="0"/>
      </w:pPr>
      <w:r w:rsidRPr="00CA21BA">
        <w:t>{</w:t>
      </w:r>
      <w:r w:rsidRPr="00565540">
        <w:t>"</w:t>
      </w:r>
      <w:proofErr w:type="spellStart"/>
      <w:r w:rsidRPr="00565540">
        <w:t>livre_id</w:t>
      </w:r>
      <w:proofErr w:type="spellEnd"/>
      <w:r w:rsidRPr="00565540">
        <w:t>"</w:t>
      </w:r>
      <w:r w:rsidRPr="00CA21BA">
        <w:t xml:space="preserve">, </w:t>
      </w:r>
      <w:r w:rsidRPr="00565540">
        <w:t>"titre"</w:t>
      </w:r>
      <w:r w:rsidRPr="00CA21BA">
        <w:t xml:space="preserve">, </w:t>
      </w:r>
      <w:r w:rsidRPr="00565540">
        <w:t>"</w:t>
      </w:r>
      <w:proofErr w:type="spellStart"/>
      <w:r w:rsidRPr="00565540">
        <w:t>annee_edition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ecrivain_prenom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editeur_nom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categorie_nom</w:t>
      </w:r>
      <w:proofErr w:type="spellEnd"/>
      <w:r w:rsidRPr="00565540">
        <w:t>"</w:t>
      </w:r>
      <w:r w:rsidRPr="00CA21BA">
        <w:t xml:space="preserve">, </w:t>
      </w:r>
      <w:r w:rsidRPr="00565540">
        <w:t>"</w:t>
      </w:r>
      <w:proofErr w:type="spellStart"/>
      <w:r w:rsidRPr="00565540">
        <w:t>moyenne_appreciations</w:t>
      </w:r>
      <w:proofErr w:type="spellEnd"/>
      <w:r w:rsidRPr="00565540">
        <w:t>"</w:t>
      </w:r>
      <w:r w:rsidR="00CA21BA" w:rsidRPr="00CA21BA">
        <w:t>}</w:t>
      </w:r>
    </w:p>
    <w:p w14:paraId="1C2475A5" w14:textId="669E89A8" w:rsidR="00565540" w:rsidRPr="00D327EC" w:rsidRDefault="00D327EC" w:rsidP="00D327EC">
      <w:pPr>
        <w:pStyle w:val="Retraitcorpsdetexte"/>
        <w:ind w:left="0"/>
      </w:pPr>
      <w:r>
        <w:t xml:space="preserve">JSON </w:t>
      </w:r>
      <w:r>
        <w:rPr>
          <w:i/>
          <w:iCs/>
        </w:rPr>
        <w:t>user </w:t>
      </w:r>
      <w:r>
        <w:t>:</w:t>
      </w:r>
    </w:p>
    <w:p w14:paraId="7280BDF4" w14:textId="38EDEF8C" w:rsidR="00384A42" w:rsidRPr="00333BF9" w:rsidRDefault="00B53A94" w:rsidP="00B53A94">
      <w:pPr>
        <w:pStyle w:val="Code"/>
        <w:ind w:left="0"/>
      </w:pPr>
      <w:r w:rsidRPr="00B53A94">
        <w:t>{"pseudo", "</w:t>
      </w:r>
      <w:proofErr w:type="spellStart"/>
      <w:r w:rsidRPr="00B53A94">
        <w:t>date_inscription</w:t>
      </w:r>
      <w:proofErr w:type="spellEnd"/>
      <w:r w:rsidRPr="00B53A94">
        <w:t>", "admin", "</w:t>
      </w:r>
      <w:proofErr w:type="spellStart"/>
      <w:r w:rsidRPr="00B53A94">
        <w:t>nombre_commentaires</w:t>
      </w:r>
      <w:proofErr w:type="spellEnd"/>
      <w:r w:rsidRPr="00B53A94">
        <w:t>", "commentaires":[{"commentaire"}], "</w:t>
      </w:r>
      <w:proofErr w:type="spellStart"/>
      <w:r w:rsidRPr="00B53A94">
        <w:t>nombre_appreciations</w:t>
      </w:r>
      <w:proofErr w:type="spellEnd"/>
      <w:r w:rsidRPr="00B53A94">
        <w:t>", "appréciations":[{"appréciation"}], "</w:t>
      </w:r>
      <w:proofErr w:type="spellStart"/>
      <w:r w:rsidRPr="00B53A94">
        <w:t>nombre_livres</w:t>
      </w:r>
      <w:proofErr w:type="spellEnd"/>
      <w:r w:rsidRPr="00B53A94">
        <w:t>", "livres":[</w:t>
      </w:r>
      <w:proofErr w:type="spellStart"/>
      <w:r w:rsidRPr="00B53A94">
        <w:t>livre_preview</w:t>
      </w:r>
      <w:proofErr w:type="spellEnd"/>
      <w:r w:rsidRPr="00B53A94">
        <w:t>]}</w:t>
      </w:r>
    </w:p>
    <w:tbl>
      <w:tblPr>
        <w:tblStyle w:val="Grilledutableau"/>
        <w:tblW w:w="10383" w:type="dxa"/>
        <w:tblInd w:w="-113" w:type="dxa"/>
        <w:tblLook w:val="04A0" w:firstRow="1" w:lastRow="0" w:firstColumn="1" w:lastColumn="0" w:noHBand="0" w:noVBand="1"/>
      </w:tblPr>
      <w:tblGrid>
        <w:gridCol w:w="927"/>
        <w:gridCol w:w="2424"/>
        <w:gridCol w:w="3295"/>
        <w:gridCol w:w="2086"/>
        <w:gridCol w:w="1651"/>
      </w:tblGrid>
      <w:tr w:rsidR="008E539B" w14:paraId="2EC717D9" w14:textId="77777777" w:rsidTr="0053041F">
        <w:trPr>
          <w:cantSplit/>
          <w:tblHeader/>
        </w:trPr>
        <w:tc>
          <w:tcPr>
            <w:tcW w:w="927" w:type="dxa"/>
            <w:shd w:val="clear" w:color="auto" w:fill="BFBFBF" w:themeFill="background1" w:themeFillShade="BF"/>
          </w:tcPr>
          <w:p w14:paraId="50D8D325" w14:textId="091D4442" w:rsidR="00097800" w:rsidRPr="00EF68D7" w:rsidRDefault="00097800" w:rsidP="00BB443D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lastRenderedPageBreak/>
              <w:t>Verbe http</w:t>
            </w:r>
          </w:p>
        </w:tc>
        <w:tc>
          <w:tcPr>
            <w:tcW w:w="2424" w:type="dxa"/>
            <w:shd w:val="clear" w:color="auto" w:fill="BFBFBF" w:themeFill="background1" w:themeFillShade="BF"/>
          </w:tcPr>
          <w:p w14:paraId="29291D97" w14:textId="5569D8CA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URI</w:t>
            </w:r>
          </w:p>
        </w:tc>
        <w:tc>
          <w:tcPr>
            <w:tcW w:w="3295" w:type="dxa"/>
            <w:shd w:val="clear" w:color="auto" w:fill="BFBFBF" w:themeFill="background1" w:themeFillShade="BF"/>
          </w:tcPr>
          <w:p w14:paraId="2960F9F5" w14:textId="2BD986E8" w:rsidR="00097800" w:rsidRPr="00EF68D7" w:rsidRDefault="00097800" w:rsidP="00EF68D7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entrée</w:t>
            </w:r>
          </w:p>
        </w:tc>
        <w:tc>
          <w:tcPr>
            <w:tcW w:w="2086" w:type="dxa"/>
            <w:shd w:val="clear" w:color="auto" w:fill="BFBFBF" w:themeFill="background1" w:themeFillShade="BF"/>
          </w:tcPr>
          <w:p w14:paraId="26840F2D" w14:textId="05888558" w:rsidR="00097800" w:rsidRPr="00EF68D7" w:rsidRDefault="00097800" w:rsidP="000957D9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JSON</w:t>
            </w:r>
            <w:r>
              <w:rPr>
                <w:b/>
                <w:bCs/>
                <w:sz w:val="24"/>
                <w:szCs w:val="24"/>
              </w:rPr>
              <w:t xml:space="preserve"> sortie</w:t>
            </w:r>
          </w:p>
        </w:tc>
        <w:tc>
          <w:tcPr>
            <w:tcW w:w="1651" w:type="dxa"/>
            <w:shd w:val="clear" w:color="auto" w:fill="BFBFBF" w:themeFill="background1" w:themeFillShade="BF"/>
          </w:tcPr>
          <w:p w14:paraId="0861E627" w14:textId="1981E03C" w:rsidR="00097800" w:rsidRPr="00EF68D7" w:rsidRDefault="00097800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EF68D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3041F" w14:paraId="1052CDFF" w14:textId="77777777" w:rsidTr="0053041F">
        <w:trPr>
          <w:cantSplit/>
          <w:tblHeader/>
        </w:trPr>
        <w:tc>
          <w:tcPr>
            <w:tcW w:w="10383" w:type="dxa"/>
            <w:gridSpan w:val="5"/>
            <w:shd w:val="clear" w:color="auto" w:fill="A6A6A6" w:themeFill="background1" w:themeFillShade="A6"/>
          </w:tcPr>
          <w:p w14:paraId="53F24520" w14:textId="23A5E238" w:rsidR="0053041F" w:rsidRPr="00EF68D7" w:rsidRDefault="0053041F" w:rsidP="004E7108">
            <w:pPr>
              <w:pStyle w:val="Retraitcorpsdetexte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/api/…</w:t>
            </w:r>
          </w:p>
        </w:tc>
      </w:tr>
      <w:tr w:rsidR="00934032" w14:paraId="6C139900" w14:textId="77777777" w:rsidTr="0053041F">
        <w:trPr>
          <w:cantSplit/>
          <w:tblHeader/>
        </w:trPr>
        <w:tc>
          <w:tcPr>
            <w:tcW w:w="927" w:type="dxa"/>
          </w:tcPr>
          <w:p w14:paraId="26EAA3B8" w14:textId="5D740E29" w:rsidR="00097800" w:rsidRDefault="00097800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1297930D" w14:textId="63163348" w:rsidR="00097800" w:rsidRDefault="00097800" w:rsidP="00BE03FA">
            <w:pPr>
              <w:pStyle w:val="Retraitcorpsdetexte"/>
              <w:ind w:left="0"/>
            </w:pPr>
            <w:r>
              <w:t>/api/livres</w:t>
            </w:r>
          </w:p>
        </w:tc>
        <w:tc>
          <w:tcPr>
            <w:tcW w:w="3295" w:type="dxa"/>
          </w:tcPr>
          <w:p w14:paraId="5BF11EF4" w14:textId="2F413A0F" w:rsidR="00097800" w:rsidRDefault="00CA761A" w:rsidP="00BE03FA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5CD35E5" w14:textId="0F137721" w:rsidR="00097800" w:rsidRDefault="00D3206F" w:rsidP="000957D9">
            <w:pPr>
              <w:pStyle w:val="Retraitcorpsdetexte"/>
              <w:ind w:left="0"/>
              <w:jc w:val="left"/>
            </w:pPr>
            <w:r>
              <w:t>[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 w:rsidRPr="001D1641">
              <w:rPr>
                <w:i/>
                <w:iCs/>
              </w:rPr>
              <w:t>livre</w:t>
            </w:r>
            <w:r>
              <w:rPr>
                <w:i/>
                <w:iCs/>
              </w:rPr>
              <w:t>_preview</w:t>
            </w:r>
            <w:proofErr w:type="spellEnd"/>
            <w:r>
              <w:rPr>
                <w:i/>
                <w:iCs/>
              </w:rPr>
              <w:t>, …</w:t>
            </w:r>
            <w:r>
              <w:t> ]</w:t>
            </w:r>
          </w:p>
        </w:tc>
        <w:tc>
          <w:tcPr>
            <w:tcW w:w="1651" w:type="dxa"/>
          </w:tcPr>
          <w:p w14:paraId="4C3D708C" w14:textId="5F44FEC4" w:rsidR="00097800" w:rsidRDefault="00FE2C65" w:rsidP="004E7108">
            <w:pPr>
              <w:pStyle w:val="Retraitcorpsdetexte"/>
              <w:ind w:left="0"/>
              <w:jc w:val="left"/>
            </w:pPr>
            <w:r>
              <w:t>Récupère tous les livres</w:t>
            </w:r>
            <w:r w:rsidR="00C76554">
              <w:t xml:space="preserve"> qui correspondent à la </w:t>
            </w:r>
            <w:r w:rsidR="00431006">
              <w:t>recherche (paramètres en GET)</w:t>
            </w:r>
            <w:r>
              <w:t xml:space="preserve"> (informations non exhaustives)</w:t>
            </w:r>
          </w:p>
        </w:tc>
      </w:tr>
      <w:tr w:rsidR="008E539B" w14:paraId="0D1866A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6E195A7" w14:textId="257627E0" w:rsidR="00097800" w:rsidRDefault="002675D5" w:rsidP="00BB443D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5736FCDC" w14:textId="7EE66FD9" w:rsidR="00097800" w:rsidRDefault="00097800" w:rsidP="00BE03FA">
            <w:pPr>
              <w:pStyle w:val="Retraitcorpsdetexte"/>
              <w:ind w:left="0"/>
            </w:pPr>
            <w:r>
              <w:t>/api/</w:t>
            </w:r>
            <w:r w:rsidR="002675D5">
              <w:t>livres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38F71EA" w14:textId="58DC2E33" w:rsidR="00097800" w:rsidRDefault="00DD168C" w:rsidP="00BE03FA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57420483" w14:textId="4A347181" w:rsidR="00097800" w:rsidRDefault="00BB44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11210B9" w14:textId="29937F8B" w:rsidR="00097800" w:rsidRDefault="00592D68" w:rsidP="004E7108">
            <w:pPr>
              <w:pStyle w:val="Retraitcorpsdetexte"/>
              <w:ind w:left="0"/>
              <w:jc w:val="left"/>
            </w:pPr>
            <w:r>
              <w:t>Ajoute un livre</w:t>
            </w:r>
          </w:p>
        </w:tc>
      </w:tr>
      <w:tr w:rsidR="00934032" w14:paraId="454A4C76" w14:textId="77777777" w:rsidTr="0053041F">
        <w:trPr>
          <w:cantSplit/>
          <w:tblHeader/>
        </w:trPr>
        <w:tc>
          <w:tcPr>
            <w:tcW w:w="927" w:type="dxa"/>
          </w:tcPr>
          <w:p w14:paraId="7C268ED2" w14:textId="19F3A710" w:rsidR="00FB545C" w:rsidRDefault="004B6F82" w:rsidP="00BB443D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6E42080C" w14:textId="56C171B2" w:rsidR="00FB545C" w:rsidRDefault="00FB545C" w:rsidP="00FB545C">
            <w:pPr>
              <w:pStyle w:val="Retraitcorpsdetexte"/>
              <w:ind w:left="0"/>
            </w:pPr>
            <w:r>
              <w:t>/api/</w:t>
            </w:r>
            <w:r w:rsidR="009C346F">
              <w:t>livres/:id</w:t>
            </w:r>
          </w:p>
        </w:tc>
        <w:tc>
          <w:tcPr>
            <w:tcW w:w="3295" w:type="dxa"/>
          </w:tcPr>
          <w:p w14:paraId="763B94A4" w14:textId="4042C7F0" w:rsidR="00FB545C" w:rsidRDefault="008B73BD" w:rsidP="00FB545C">
            <w:pPr>
              <w:pStyle w:val="Retraitcorpsdetexte"/>
              <w:ind w:left="0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2086" w:type="dxa"/>
          </w:tcPr>
          <w:p w14:paraId="07DD73A2" w14:textId="3242955A" w:rsidR="00FB545C" w:rsidRDefault="008B73B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66C24126" w14:textId="0D4488D4" w:rsidR="00FB545C" w:rsidRDefault="009E3E65" w:rsidP="004E7108">
            <w:pPr>
              <w:pStyle w:val="Retraitcorpsdetexte"/>
              <w:ind w:left="0"/>
              <w:jc w:val="left"/>
            </w:pPr>
            <w:r>
              <w:t>Modifie un livre</w:t>
            </w:r>
          </w:p>
        </w:tc>
      </w:tr>
      <w:tr w:rsidR="00303260" w14:paraId="2CF96EC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E6415CC" w14:textId="26C4224D" w:rsidR="008A00E8" w:rsidRDefault="009C346F" w:rsidP="00BB443D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70A4FF29" w14:textId="303D21CF" w:rsidR="008A00E8" w:rsidRDefault="003A7A58" w:rsidP="008A00E8">
            <w:pPr>
              <w:pStyle w:val="Retraitcorpsdetexte"/>
              <w:ind w:left="0"/>
            </w:pPr>
            <w:r>
              <w:t>/api/livres/:id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4DDAFC0" w14:textId="71D3A052" w:rsidR="008A00E8" w:rsidRDefault="007A6F43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6A25DF4F" w14:textId="4DB40852" w:rsidR="008A00E8" w:rsidRDefault="007A6F43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7AC02EF" w14:textId="0398140A" w:rsidR="008A00E8" w:rsidRDefault="007A6F43" w:rsidP="004E7108">
            <w:pPr>
              <w:pStyle w:val="Retraitcorpsdetexte"/>
              <w:ind w:left="0"/>
              <w:jc w:val="left"/>
            </w:pPr>
            <w:r>
              <w:t>Supprime un livre</w:t>
            </w:r>
          </w:p>
        </w:tc>
      </w:tr>
      <w:tr w:rsidR="008E539B" w14:paraId="69A446C1" w14:textId="77777777" w:rsidTr="0053041F">
        <w:trPr>
          <w:cantSplit/>
          <w:tblHeader/>
        </w:trPr>
        <w:tc>
          <w:tcPr>
            <w:tcW w:w="927" w:type="dxa"/>
          </w:tcPr>
          <w:p w14:paraId="781BADF8" w14:textId="1617445C" w:rsidR="008A00E8" w:rsidRDefault="001600EB" w:rsidP="00BB443D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8EDEF97" w14:textId="35CCCB96" w:rsidR="008A00E8" w:rsidRDefault="008A00E8" w:rsidP="008A00E8">
            <w:pPr>
              <w:pStyle w:val="Retraitcorpsdetexte"/>
              <w:ind w:left="0"/>
            </w:pPr>
            <w:r>
              <w:t>/api/</w:t>
            </w:r>
            <w:r w:rsidR="003313EC">
              <w:t>livres/:id</w:t>
            </w:r>
          </w:p>
        </w:tc>
        <w:tc>
          <w:tcPr>
            <w:tcW w:w="3295" w:type="dxa"/>
          </w:tcPr>
          <w:p w14:paraId="3B0D4E4B" w14:textId="6F5F170F" w:rsidR="008A00E8" w:rsidRDefault="00D351EC" w:rsidP="008A00E8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F8C5948" w14:textId="548472D3" w:rsidR="008A00E8" w:rsidRDefault="008553FC" w:rsidP="000957D9">
            <w:pPr>
              <w:pStyle w:val="Retraitcorpsdetexte"/>
              <w:ind w:left="0"/>
              <w:jc w:val="left"/>
            </w:pPr>
            <w:r>
              <w:t xml:space="preserve">JSON </w:t>
            </w:r>
            <w:r w:rsidRPr="001D1641">
              <w:rPr>
                <w:i/>
                <w:iCs/>
              </w:rPr>
              <w:t>livre</w:t>
            </w:r>
            <w:r>
              <w:t> </w:t>
            </w:r>
          </w:p>
        </w:tc>
        <w:tc>
          <w:tcPr>
            <w:tcW w:w="1651" w:type="dxa"/>
          </w:tcPr>
          <w:p w14:paraId="0881764E" w14:textId="58DDB202" w:rsidR="008A00E8" w:rsidRDefault="00426414" w:rsidP="004E7108">
            <w:pPr>
              <w:pStyle w:val="Retraitcorpsdetexte"/>
              <w:ind w:left="0"/>
              <w:jc w:val="left"/>
            </w:pPr>
            <w:r>
              <w:t>Détails d’un livre (informations exhaustives)</w:t>
            </w:r>
          </w:p>
        </w:tc>
      </w:tr>
      <w:tr w:rsidR="009A72D7" w14:paraId="007EE265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E3B51B3" w14:textId="00769755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4BA15F9" w14:textId="1A25395B" w:rsidR="00794945" w:rsidRDefault="00794945" w:rsidP="00794945">
            <w:pPr>
              <w:pStyle w:val="Retraitcorpsdetexte"/>
              <w:ind w:left="0"/>
            </w:pPr>
            <w:r>
              <w:t>/api/inscription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663E898" w14:textId="77777777" w:rsidR="00482A3F" w:rsidRPr="00482A3F" w:rsidRDefault="00482A3F" w:rsidP="00482A3F">
            <w:pPr>
              <w:rPr>
                <w:rFonts w:ascii="Consolas" w:hAnsi="Consolas"/>
              </w:rPr>
            </w:pPr>
            <w:r w:rsidRPr="00482A3F">
              <w:rPr>
                <w:rFonts w:ascii="Consolas" w:hAnsi="Consolas"/>
              </w:rPr>
              <w:t>{"pseudo", "</w:t>
            </w:r>
            <w:proofErr w:type="spellStart"/>
            <w:r w:rsidRPr="00482A3F">
              <w:rPr>
                <w:rFonts w:ascii="Consolas" w:hAnsi="Consolas"/>
              </w:rPr>
              <w:t>mot_de_passe</w:t>
            </w:r>
            <w:proofErr w:type="spellEnd"/>
            <w:r w:rsidRPr="00482A3F">
              <w:rPr>
                <w:rFonts w:ascii="Consolas" w:hAnsi="Consolas"/>
              </w:rPr>
              <w:t>", "</w:t>
            </w:r>
            <w:proofErr w:type="spellStart"/>
            <w:r w:rsidRPr="00482A3F">
              <w:rPr>
                <w:rFonts w:ascii="Consolas" w:hAnsi="Consolas"/>
              </w:rPr>
              <w:t>confirmation_mot_de_passe</w:t>
            </w:r>
            <w:proofErr w:type="spellEnd"/>
            <w:r w:rsidRPr="00482A3F">
              <w:rPr>
                <w:rFonts w:ascii="Consolas" w:hAnsi="Consolas"/>
              </w:rPr>
              <w:t>"}</w:t>
            </w:r>
          </w:p>
          <w:p w14:paraId="11E9B20C" w14:textId="77777777" w:rsidR="00794945" w:rsidRPr="00932BD1" w:rsidRDefault="00794945" w:rsidP="00794945">
            <w:pPr>
              <w:rPr>
                <w:rFonts w:ascii="Consolas" w:hAnsi="Consolas"/>
              </w:rPr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6FE4D4AB" w14:textId="0981100F" w:rsidR="00794945" w:rsidRDefault="0084157F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  <w:shd w:val="clear" w:color="auto" w:fill="F2F2F2" w:themeFill="background1" w:themeFillShade="F2"/>
          </w:tcPr>
          <w:p w14:paraId="4D603FDD" w14:textId="3CE88F7B" w:rsidR="00794945" w:rsidRDefault="00911E0E" w:rsidP="004E7108">
            <w:pPr>
              <w:pStyle w:val="Retraitcorpsdetexte"/>
              <w:ind w:left="0"/>
              <w:jc w:val="left"/>
            </w:pPr>
            <w:r>
              <w:t xml:space="preserve">Création </w:t>
            </w:r>
            <w:r w:rsidR="000B6511">
              <w:t xml:space="preserve">du compte </w:t>
            </w:r>
            <w:r>
              <w:t>et connexion au compte créé</w:t>
            </w:r>
          </w:p>
        </w:tc>
      </w:tr>
      <w:tr w:rsidR="008E539B" w14:paraId="197199B6" w14:textId="77777777" w:rsidTr="0053041F">
        <w:trPr>
          <w:cantSplit/>
          <w:tblHeader/>
        </w:trPr>
        <w:tc>
          <w:tcPr>
            <w:tcW w:w="927" w:type="dxa"/>
          </w:tcPr>
          <w:p w14:paraId="1EBFFFC1" w14:textId="50397207" w:rsidR="00794945" w:rsidRDefault="00794945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46C35865" w14:textId="761A340B" w:rsidR="00794945" w:rsidRDefault="00794945" w:rsidP="00794945">
            <w:pPr>
              <w:pStyle w:val="Retraitcorpsdetexte"/>
              <w:ind w:left="0"/>
            </w:pPr>
            <w:r>
              <w:t>/api/connexion</w:t>
            </w:r>
          </w:p>
        </w:tc>
        <w:tc>
          <w:tcPr>
            <w:tcW w:w="3295" w:type="dxa"/>
          </w:tcPr>
          <w:p w14:paraId="664B7F1B" w14:textId="77777777" w:rsidR="00794945" w:rsidRPr="00932BD1" w:rsidRDefault="00794945" w:rsidP="00794945">
            <w:pPr>
              <w:rPr>
                <w:rFonts w:ascii="Consolas" w:hAnsi="Consolas"/>
              </w:rPr>
            </w:pPr>
            <w:r w:rsidRPr="00932BD1">
              <w:rPr>
                <w:rFonts w:ascii="Consolas" w:hAnsi="Consolas"/>
              </w:rPr>
              <w:t>{"pseudo", "</w:t>
            </w:r>
            <w:proofErr w:type="spellStart"/>
            <w:r w:rsidRPr="00932BD1">
              <w:rPr>
                <w:rFonts w:ascii="Consolas" w:hAnsi="Consolas"/>
              </w:rPr>
              <w:t>mot_de_passe</w:t>
            </w:r>
            <w:proofErr w:type="spellEnd"/>
            <w:r w:rsidRPr="00932BD1">
              <w:rPr>
                <w:rFonts w:ascii="Consolas" w:hAnsi="Consolas"/>
              </w:rPr>
              <w:t>"}</w:t>
            </w:r>
          </w:p>
          <w:p w14:paraId="4F22F265" w14:textId="77777777" w:rsidR="00794945" w:rsidRDefault="00794945" w:rsidP="00794945">
            <w:pPr>
              <w:pStyle w:val="Retraitcorpsdetexte"/>
              <w:ind w:left="0"/>
            </w:pPr>
          </w:p>
        </w:tc>
        <w:tc>
          <w:tcPr>
            <w:tcW w:w="2086" w:type="dxa"/>
          </w:tcPr>
          <w:p w14:paraId="272782E8" w14:textId="79582B69" w:rsidR="00794945" w:rsidRDefault="00794945" w:rsidP="000957D9">
            <w:pPr>
              <w:pStyle w:val="Retraitcorpsdetexte"/>
              <w:ind w:left="0"/>
              <w:jc w:val="left"/>
            </w:pPr>
            <w:proofErr w:type="spellStart"/>
            <w:r>
              <w:t>Token</w:t>
            </w:r>
            <w:proofErr w:type="spellEnd"/>
          </w:p>
        </w:tc>
        <w:tc>
          <w:tcPr>
            <w:tcW w:w="1651" w:type="dxa"/>
          </w:tcPr>
          <w:p w14:paraId="0AB9EACE" w14:textId="46865DF8" w:rsidR="00794945" w:rsidRDefault="00794945" w:rsidP="004E7108">
            <w:pPr>
              <w:pStyle w:val="Retraitcorpsdetexte"/>
              <w:ind w:left="0"/>
              <w:jc w:val="left"/>
            </w:pPr>
            <w:r>
              <w:t>Connexion au compte</w:t>
            </w:r>
          </w:p>
        </w:tc>
      </w:tr>
      <w:tr w:rsidR="009B3029" w14:paraId="6BCD655C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FBCFCA4" w14:textId="3D2DF9C1" w:rsidR="00794945" w:rsidRDefault="005F17EE" w:rsidP="0079494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034DF0C" w14:textId="626CEEB4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040E51">
              <w:t>utilisateur</w:t>
            </w:r>
            <w:r w:rsidR="00D81D4A">
              <w:t>s</w:t>
            </w:r>
            <w:r w:rsidR="009E3C26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75D7D12" w14:textId="6FDF721E" w:rsidR="00794945" w:rsidRDefault="00A9059F" w:rsidP="00A9059F">
            <w:r w:rsidRPr="00A9059F">
              <w:rPr>
                <w:rFonts w:ascii="Consolas" w:hAnsi="Consolas"/>
              </w:rPr>
              <w:t>{"pseudo", "</w:t>
            </w:r>
            <w:proofErr w:type="spellStart"/>
            <w:r w:rsidRPr="00A9059F">
              <w:rPr>
                <w:rFonts w:ascii="Consolas" w:hAnsi="Consolas"/>
              </w:rPr>
              <w:t>mot_de_passe</w:t>
            </w:r>
            <w:proofErr w:type="spellEnd"/>
            <w:r w:rsidRPr="00A9059F">
              <w:rPr>
                <w:rFonts w:ascii="Consolas" w:hAnsi="Consolas"/>
              </w:rPr>
              <w:t>", "admin"}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893C760" w14:textId="1CBC65D5" w:rsidR="00794945" w:rsidRDefault="005C2585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5FF7679E" w14:textId="77777777" w:rsidR="00794945" w:rsidRDefault="006E226C" w:rsidP="004E7108">
            <w:pPr>
              <w:pStyle w:val="Retraitcorpsdetexte"/>
              <w:ind w:left="0"/>
              <w:jc w:val="left"/>
            </w:pPr>
            <w:r>
              <w:t>Modification d’un utilisateur</w:t>
            </w:r>
          </w:p>
          <w:p w14:paraId="485479B1" w14:textId="7E193B3F" w:rsidR="00006AEB" w:rsidRDefault="00006AEB" w:rsidP="004E7108">
            <w:pPr>
              <w:pStyle w:val="Retraitcorpsdetexte"/>
              <w:ind w:left="0"/>
              <w:jc w:val="left"/>
            </w:pPr>
            <w:r w:rsidRPr="00AF4932">
              <w:rPr>
                <w:color w:val="FF0000"/>
                <w:sz w:val="18"/>
                <w:szCs w:val="18"/>
              </w:rPr>
              <w:t>(</w:t>
            </w:r>
            <w:r w:rsidRPr="00AF4932">
              <w:rPr>
                <w:rFonts w:ascii="Segoe UI Emoji" w:hAnsi="Segoe UI Emoji" w:cs="Segoe UI Emoji"/>
                <w:sz w:val="18"/>
                <w:szCs w:val="18"/>
              </w:rPr>
              <w:t>⚠️</w:t>
            </w:r>
            <w:r w:rsidRPr="00AF4932">
              <w:rPr>
                <w:color w:val="FF0000"/>
                <w:sz w:val="18"/>
                <w:szCs w:val="18"/>
              </w:rPr>
              <w:t>modification du cha</w:t>
            </w:r>
            <w:r w:rsidR="00214F93" w:rsidRPr="00AF4932">
              <w:rPr>
                <w:color w:val="FF0000"/>
                <w:sz w:val="18"/>
                <w:szCs w:val="18"/>
              </w:rPr>
              <w:t xml:space="preserve">mp </w:t>
            </w:r>
            <w:r w:rsidR="00214F93" w:rsidRPr="00A9059F">
              <w:rPr>
                <w:color w:val="FF0000"/>
                <w:sz w:val="18"/>
                <w:szCs w:val="18"/>
              </w:rPr>
              <w:t>"admin"</w:t>
            </w:r>
            <w:r w:rsidR="00214F93" w:rsidRPr="00AF4932">
              <w:rPr>
                <w:color w:val="FF0000"/>
                <w:sz w:val="18"/>
                <w:szCs w:val="18"/>
              </w:rPr>
              <w:t>)</w:t>
            </w:r>
          </w:p>
        </w:tc>
      </w:tr>
      <w:tr w:rsidR="009A72D7" w14:paraId="3CF7463D" w14:textId="77777777" w:rsidTr="0053041F">
        <w:trPr>
          <w:cantSplit/>
          <w:tblHeader/>
        </w:trPr>
        <w:tc>
          <w:tcPr>
            <w:tcW w:w="927" w:type="dxa"/>
          </w:tcPr>
          <w:p w14:paraId="669AF8BF" w14:textId="42B80800" w:rsidR="00794945" w:rsidRDefault="00467101" w:rsidP="00794945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</w:tcPr>
          <w:p w14:paraId="6245A322" w14:textId="080E6ABA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7734D1">
              <w:t>utilisateur</w:t>
            </w:r>
            <w:r w:rsidR="00D81D4A">
              <w:t>s</w:t>
            </w:r>
            <w:r w:rsidR="007734D1">
              <w:t>/:id</w:t>
            </w:r>
          </w:p>
        </w:tc>
        <w:tc>
          <w:tcPr>
            <w:tcW w:w="3295" w:type="dxa"/>
          </w:tcPr>
          <w:p w14:paraId="249030D6" w14:textId="06DECC38" w:rsidR="00794945" w:rsidRDefault="00BB6B2B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4AAE4148" w14:textId="3598DBA4" w:rsidR="00794945" w:rsidRDefault="00BB6B2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A0B4232" w14:textId="4FA69BD5" w:rsidR="00794945" w:rsidRDefault="00BB6B2B" w:rsidP="004E7108">
            <w:pPr>
              <w:pStyle w:val="Retraitcorpsdetexte"/>
              <w:ind w:left="0"/>
              <w:jc w:val="left"/>
            </w:pPr>
            <w:r>
              <w:t>Suppression d’un utilisateur</w:t>
            </w:r>
          </w:p>
        </w:tc>
      </w:tr>
      <w:tr w:rsidR="009B3029" w14:paraId="69946CD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C7E505B" w14:textId="73799C76" w:rsidR="00794945" w:rsidRDefault="00C140B0" w:rsidP="00794945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4DD693B" w14:textId="098BCC65" w:rsidR="00794945" w:rsidRDefault="00794945" w:rsidP="00794945">
            <w:pPr>
              <w:pStyle w:val="Retraitcorpsdetexte"/>
              <w:ind w:left="0"/>
            </w:pPr>
            <w:r>
              <w:t>/api/</w:t>
            </w:r>
            <w:r w:rsidR="00C140B0">
              <w:t>utilisateur</w:t>
            </w:r>
            <w:r w:rsidR="00D81D4A">
              <w:t>s</w:t>
            </w:r>
            <w:r w:rsidR="00C140B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1D1AE2CA" w14:textId="3D4D77F8" w:rsidR="00794945" w:rsidRDefault="0069620D" w:rsidP="00794945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2B7B1781" w14:textId="6ECA6E2D" w:rsidR="00794945" w:rsidRPr="00C6397A" w:rsidRDefault="00C6397A" w:rsidP="000957D9">
            <w:pPr>
              <w:pStyle w:val="Retraitcorpsdetexte"/>
              <w:ind w:left="0"/>
              <w:jc w:val="left"/>
              <w:rPr>
                <w:i/>
                <w:iCs/>
              </w:rPr>
            </w:pPr>
            <w:r>
              <w:t xml:space="preserve">JSON </w:t>
            </w:r>
            <w:r>
              <w:rPr>
                <w:i/>
                <w:iCs/>
              </w:rPr>
              <w:t>user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2C418B94" w14:textId="24711F08" w:rsidR="00794945" w:rsidRDefault="00340660" w:rsidP="004E7108">
            <w:pPr>
              <w:pStyle w:val="Retraitcorpsdetexte"/>
              <w:ind w:left="0"/>
              <w:jc w:val="left"/>
            </w:pPr>
            <w:r>
              <w:t>Récupère</w:t>
            </w:r>
            <w:r w:rsidR="004D7948">
              <w:t xml:space="preserve"> les informations du </w:t>
            </w:r>
            <w:r>
              <w:t>profil d’un utilisateur</w:t>
            </w:r>
          </w:p>
        </w:tc>
      </w:tr>
      <w:tr w:rsidR="009A72D7" w14:paraId="2CB3F223" w14:textId="77777777" w:rsidTr="0053041F">
        <w:trPr>
          <w:cantSplit/>
          <w:tblHeader/>
        </w:trPr>
        <w:tc>
          <w:tcPr>
            <w:tcW w:w="927" w:type="dxa"/>
          </w:tcPr>
          <w:p w14:paraId="142FEBD3" w14:textId="42F6E270" w:rsidR="00794945" w:rsidRDefault="009B3029" w:rsidP="0079494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D76CCA1" w14:textId="532CE2CE" w:rsidR="00794945" w:rsidRDefault="00794945" w:rsidP="00794945">
            <w:pPr>
              <w:pStyle w:val="Retraitcorpsdetexte"/>
              <w:ind w:left="0"/>
            </w:pPr>
            <w:r>
              <w:t>/api/</w:t>
            </w:r>
            <w:proofErr w:type="spellStart"/>
            <w:r w:rsidR="00031ABE"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21950133" w14:textId="7384F89C" w:rsidR="00794945" w:rsidRPr="00C652A5" w:rsidRDefault="00C652A5" w:rsidP="00794945">
            <w:pPr>
              <w:pStyle w:val="Retraitcorpsdetexte"/>
              <w:ind w:left="0"/>
              <w:rPr>
                <w:rFonts w:ascii="Consolas" w:hAnsi="Consolas"/>
              </w:rPr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6C5BCAA8" w14:textId="62B1B1F0" w:rsidR="00794945" w:rsidRDefault="0006293D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87A73AA" w14:textId="432E0E6D" w:rsidR="00794945" w:rsidRDefault="00892301" w:rsidP="004E7108">
            <w:pPr>
              <w:pStyle w:val="Retraitcorpsdetexte"/>
              <w:ind w:left="0"/>
              <w:jc w:val="left"/>
            </w:pPr>
            <w:r>
              <w:t xml:space="preserve">Ajoute une </w:t>
            </w:r>
            <w:proofErr w:type="spellStart"/>
            <w:r>
              <w:t>catégie</w:t>
            </w:r>
            <w:proofErr w:type="spellEnd"/>
          </w:p>
        </w:tc>
      </w:tr>
      <w:tr w:rsidR="009B3029" w14:paraId="27EDB99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A33874" w14:textId="2121B780" w:rsidR="009B3029" w:rsidRDefault="009B3029" w:rsidP="009B3029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22B986F2" w14:textId="7C05E7CD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r w:rsidR="00303260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27AAC5C" w14:textId="4F8EEADA" w:rsidR="009B3029" w:rsidRDefault="005C7170" w:rsidP="009B3029">
            <w:pPr>
              <w:pStyle w:val="Retraitcorpsdetexte"/>
              <w:ind w:left="0"/>
            </w:pPr>
            <w:r w:rsidRPr="00C652A5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73312F8" w14:textId="60B60558" w:rsidR="009B3029" w:rsidRDefault="007A137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D6BB438" w14:textId="22FDD7E8" w:rsidR="009B3029" w:rsidRDefault="00481688" w:rsidP="004E7108">
            <w:pPr>
              <w:pStyle w:val="Retraitcorpsdetexte"/>
              <w:ind w:left="0"/>
              <w:jc w:val="left"/>
            </w:pPr>
            <w:r>
              <w:t>Modifie le nom d’une catégorie</w:t>
            </w:r>
          </w:p>
        </w:tc>
      </w:tr>
      <w:tr w:rsidR="009A72D7" w14:paraId="7D553F78" w14:textId="77777777" w:rsidTr="0053041F">
        <w:trPr>
          <w:cantSplit/>
          <w:tblHeader/>
        </w:trPr>
        <w:tc>
          <w:tcPr>
            <w:tcW w:w="927" w:type="dxa"/>
          </w:tcPr>
          <w:p w14:paraId="511511F6" w14:textId="252DD012" w:rsidR="009B3029" w:rsidRDefault="009B3029" w:rsidP="009B3029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305EFD15" w14:textId="099AA40E" w:rsidR="009B3029" w:rsidRDefault="009B3029" w:rsidP="009B3029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471FEBFD" w14:textId="69F9A761" w:rsidR="009B3029" w:rsidRDefault="000C6274" w:rsidP="009B3029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2EAD2F30" w14:textId="6940667C" w:rsidR="009B3029" w:rsidRDefault="00F17255" w:rsidP="000957D9">
            <w:pPr>
              <w:pStyle w:val="Retraitcorpsdetexte"/>
              <w:ind w:left="0"/>
              <w:jc w:val="left"/>
            </w:pPr>
            <w:r>
              <w:rPr>
                <w:rFonts w:ascii="Consolas" w:hAnsi="Consolas"/>
              </w:rPr>
              <w:t>[</w:t>
            </w:r>
            <w:r w:rsidR="00AA6D25" w:rsidRPr="00AA6D25">
              <w:rPr>
                <w:rFonts w:ascii="Consolas" w:hAnsi="Consolas"/>
              </w:rPr>
              <w:t>{"</w:t>
            </w:r>
            <w:proofErr w:type="spellStart"/>
            <w:r w:rsidR="00AA6D25" w:rsidRPr="00AA6D25">
              <w:rPr>
                <w:rFonts w:ascii="Consolas" w:hAnsi="Consolas"/>
              </w:rPr>
              <w:t>id","nom</w:t>
            </w:r>
            <w:proofErr w:type="spellEnd"/>
            <w:r w:rsidR="00AA6D25" w:rsidRPr="00AA6D25">
              <w:rPr>
                <w:rFonts w:ascii="Consolas" w:hAnsi="Consolas"/>
              </w:rPr>
              <w:t>"}</w:t>
            </w:r>
            <w:r w:rsidR="00AA6D25">
              <w:rPr>
                <w:rFonts w:ascii="Consolas" w:hAnsi="Consolas"/>
              </w:rPr>
              <w:t>]</w:t>
            </w:r>
          </w:p>
        </w:tc>
        <w:tc>
          <w:tcPr>
            <w:tcW w:w="1651" w:type="dxa"/>
          </w:tcPr>
          <w:p w14:paraId="44F81BF4" w14:textId="638F6B87" w:rsidR="009B3029" w:rsidRDefault="00A13689" w:rsidP="004E7108">
            <w:pPr>
              <w:pStyle w:val="Retraitcorpsdetexte"/>
              <w:ind w:left="0"/>
              <w:jc w:val="left"/>
            </w:pPr>
            <w:r>
              <w:t xml:space="preserve">Récupère les </w:t>
            </w:r>
            <w:r w:rsidR="00E5636D">
              <w:t>catégories avec leurs informations</w:t>
            </w:r>
          </w:p>
        </w:tc>
      </w:tr>
      <w:tr w:rsidR="008E539B" w14:paraId="61D5E21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49E8D5A2" w14:textId="538F9134" w:rsidR="008E539B" w:rsidRDefault="008E539B" w:rsidP="008E539B">
            <w:pPr>
              <w:pStyle w:val="Retraitcorpsdetexte"/>
              <w:ind w:left="0"/>
              <w:jc w:val="center"/>
            </w:pPr>
            <w:r>
              <w:lastRenderedPageBreak/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458945A" w14:textId="0C9454E0" w:rsidR="008E539B" w:rsidRDefault="008E539B" w:rsidP="008E539B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categorie</w:t>
            </w:r>
            <w:r w:rsidR="00D81D4A">
              <w:t>s</w:t>
            </w:r>
            <w:proofErr w:type="spellEnd"/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53FF4C5" w14:textId="4A6768DF" w:rsidR="008E539B" w:rsidRDefault="008E539B" w:rsidP="008E539B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119E0CA0" w14:textId="7C2F214E" w:rsidR="008E539B" w:rsidRDefault="008E539B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570E8B" w14:textId="722298BC" w:rsidR="008E539B" w:rsidRDefault="00B0140E" w:rsidP="004E7108">
            <w:pPr>
              <w:pStyle w:val="Retraitcorpsdetexte"/>
              <w:ind w:left="0"/>
              <w:jc w:val="left"/>
            </w:pPr>
            <w:r>
              <w:t>Supprime une catégorie</w:t>
            </w:r>
          </w:p>
        </w:tc>
      </w:tr>
      <w:tr w:rsidR="008D5D6E" w14:paraId="3472D7FA" w14:textId="77777777" w:rsidTr="0053041F">
        <w:trPr>
          <w:cantSplit/>
          <w:tblHeader/>
        </w:trPr>
        <w:tc>
          <w:tcPr>
            <w:tcW w:w="927" w:type="dxa"/>
          </w:tcPr>
          <w:p w14:paraId="4F1B4CA5" w14:textId="68E297FC" w:rsidR="008D5D6E" w:rsidRDefault="008D5D6E" w:rsidP="008D5D6E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55824EA" w14:textId="3188DA29" w:rsidR="008D5D6E" w:rsidRDefault="008D5D6E" w:rsidP="008D5D6E">
            <w:pPr>
              <w:pStyle w:val="Retraitcorpsdetexte"/>
              <w:ind w:left="0"/>
            </w:pPr>
            <w:r>
              <w:t>/api/</w:t>
            </w:r>
            <w:proofErr w:type="spellStart"/>
            <w:r w:rsidR="006B1197">
              <w:t>ecrivain</w:t>
            </w:r>
            <w:r w:rsidR="00D81D4A">
              <w:t>s</w:t>
            </w:r>
            <w:proofErr w:type="spellEnd"/>
          </w:p>
        </w:tc>
        <w:tc>
          <w:tcPr>
            <w:tcW w:w="3295" w:type="dxa"/>
          </w:tcPr>
          <w:p w14:paraId="018D1016" w14:textId="0DC4F1D6" w:rsidR="008D5D6E" w:rsidRPr="00420201" w:rsidRDefault="00420201" w:rsidP="008D5D6E">
            <w:pPr>
              <w:pStyle w:val="Retraitcorpsdetexte"/>
              <w:ind w:left="0"/>
              <w:rPr>
                <w:rFonts w:ascii="Consolas" w:hAnsi="Consolas"/>
              </w:rPr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1BAEBEC3" w14:textId="6BB0ABF2" w:rsidR="008D5D6E" w:rsidRDefault="009F1B8C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9D8FD1C" w14:textId="055B4C5A" w:rsidR="008D5D6E" w:rsidRDefault="00B355DA" w:rsidP="004E7108">
            <w:pPr>
              <w:pStyle w:val="Retraitcorpsdetexte"/>
              <w:ind w:left="0"/>
              <w:jc w:val="left"/>
            </w:pPr>
            <w:r>
              <w:t>Ajoute un écrivain</w:t>
            </w:r>
          </w:p>
        </w:tc>
      </w:tr>
      <w:tr w:rsidR="00FD74D3" w14:paraId="6B5F4324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9DD340D" w14:textId="57ED978E" w:rsidR="00FD74D3" w:rsidRDefault="00FD74D3" w:rsidP="00FD74D3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229DAF" w14:textId="2FA0AAB3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907F692" w14:textId="3D85DD7B" w:rsidR="00FD74D3" w:rsidRDefault="00BA2177" w:rsidP="00FD74D3">
            <w:pPr>
              <w:pStyle w:val="Retraitcorpsdetexte"/>
              <w:ind w:left="0"/>
            </w:pPr>
            <w:r w:rsidRPr="00420201">
              <w:rPr>
                <w:rFonts w:ascii="Consolas" w:hAnsi="Consolas"/>
              </w:rPr>
              <w:t>{"nom", "</w:t>
            </w:r>
            <w:proofErr w:type="spellStart"/>
            <w:r w:rsidRPr="00420201">
              <w:rPr>
                <w:rFonts w:ascii="Consolas" w:hAnsi="Consolas"/>
              </w:rPr>
              <w:t>prenom</w:t>
            </w:r>
            <w:proofErr w:type="spellEnd"/>
            <w:r w:rsidRPr="00420201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418B417D" w14:textId="64E816F8" w:rsidR="00FD74D3" w:rsidRDefault="00AE3A8E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165C3B65" w14:textId="5D40EFE2" w:rsidR="00FD74D3" w:rsidRDefault="00240945" w:rsidP="00FD74D3">
            <w:pPr>
              <w:pStyle w:val="Retraitcorpsdetexte"/>
              <w:ind w:left="0"/>
              <w:jc w:val="left"/>
            </w:pPr>
            <w:r>
              <w:t>Modifie un écrivain</w:t>
            </w:r>
          </w:p>
        </w:tc>
      </w:tr>
      <w:tr w:rsidR="00FD74D3" w14:paraId="7A607587" w14:textId="77777777" w:rsidTr="0053041F">
        <w:trPr>
          <w:cantSplit/>
          <w:tblHeader/>
        </w:trPr>
        <w:tc>
          <w:tcPr>
            <w:tcW w:w="927" w:type="dxa"/>
          </w:tcPr>
          <w:p w14:paraId="23AB6034" w14:textId="50DC09D6" w:rsidR="00FD74D3" w:rsidRDefault="00FD74D3" w:rsidP="00FD74D3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00967FDD" w14:textId="4CC7DCF6" w:rsidR="00FD74D3" w:rsidRDefault="00FD74D3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 w:rsidR="00633E75">
              <w:t>ecrivains</w:t>
            </w:r>
            <w:proofErr w:type="spellEnd"/>
          </w:p>
        </w:tc>
        <w:tc>
          <w:tcPr>
            <w:tcW w:w="3295" w:type="dxa"/>
          </w:tcPr>
          <w:p w14:paraId="28B3F403" w14:textId="1F7324EE" w:rsidR="00FD74D3" w:rsidRDefault="00811ECC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1AA4EFCF" w14:textId="446594A8" w:rsidR="00FD74D3" w:rsidRPr="004631C2" w:rsidRDefault="004631C2" w:rsidP="000957D9">
            <w:pPr>
              <w:pStyle w:val="Retraitcorpsdetexte"/>
              <w:ind w:left="0"/>
              <w:jc w:val="left"/>
              <w:rPr>
                <w:rFonts w:ascii="Consolas" w:hAnsi="Consolas"/>
              </w:rPr>
            </w:pPr>
            <w:r w:rsidRPr="004631C2">
              <w:rPr>
                <w:rFonts w:ascii="Consolas" w:hAnsi="Consolas"/>
              </w:rPr>
              <w:t>{"id", "nom",</w:t>
            </w:r>
            <w:r w:rsidR="000F076C">
              <w:rPr>
                <w:rFonts w:ascii="Consolas" w:hAnsi="Consolas"/>
              </w:rPr>
              <w:t xml:space="preserve"> </w:t>
            </w:r>
            <w:r w:rsidRPr="004631C2">
              <w:rPr>
                <w:rFonts w:ascii="Consolas" w:hAnsi="Consolas"/>
              </w:rPr>
              <w:t>"</w:t>
            </w:r>
            <w:proofErr w:type="spellStart"/>
            <w:r w:rsidRPr="004631C2">
              <w:rPr>
                <w:rFonts w:ascii="Consolas" w:hAnsi="Consolas"/>
              </w:rPr>
              <w:t>prenom</w:t>
            </w:r>
            <w:proofErr w:type="spellEnd"/>
            <w:r w:rsidRPr="004631C2">
              <w:rPr>
                <w:rFonts w:ascii="Consolas" w:hAnsi="Consolas"/>
              </w:rPr>
              <w:t>"}</w:t>
            </w:r>
          </w:p>
        </w:tc>
        <w:tc>
          <w:tcPr>
            <w:tcW w:w="1651" w:type="dxa"/>
          </w:tcPr>
          <w:p w14:paraId="44909993" w14:textId="3C2B9FA8" w:rsidR="00FD74D3" w:rsidRDefault="00F66062" w:rsidP="00FD74D3">
            <w:pPr>
              <w:pStyle w:val="Retraitcorpsdetexte"/>
              <w:ind w:left="0"/>
              <w:jc w:val="left"/>
            </w:pPr>
            <w:r>
              <w:t>Récupère tous les écrivains avec leurs informations</w:t>
            </w:r>
          </w:p>
        </w:tc>
      </w:tr>
      <w:tr w:rsidR="00FD74D3" w14:paraId="15F6C2B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3A604383" w14:textId="24723C1F" w:rsidR="00FD74D3" w:rsidRDefault="00FD74D3" w:rsidP="00FD74D3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0ADE0C" w14:textId="63D055BB" w:rsidR="00FD74D3" w:rsidRDefault="00655854" w:rsidP="00FD74D3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ecrivains</w:t>
            </w:r>
            <w:proofErr w:type="spellEnd"/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DF52397" w14:textId="27D92D89" w:rsidR="00FD74D3" w:rsidRDefault="00655854" w:rsidP="00FD74D3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063184C" w14:textId="6A5B3C3D" w:rsidR="00FD74D3" w:rsidRDefault="00655854" w:rsidP="000957D9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64A7D72D" w14:textId="609CFFB1" w:rsidR="00FD74D3" w:rsidRDefault="00655854" w:rsidP="00FD74D3">
            <w:pPr>
              <w:pStyle w:val="Retraitcorpsdetexte"/>
              <w:ind w:left="0"/>
              <w:jc w:val="left"/>
            </w:pPr>
            <w:r>
              <w:t>Supprime un écrivain</w:t>
            </w:r>
          </w:p>
        </w:tc>
      </w:tr>
      <w:tr w:rsidR="007C2717" w14:paraId="30A8E542" w14:textId="77777777" w:rsidTr="0053041F">
        <w:trPr>
          <w:cantSplit/>
          <w:tblHeader/>
        </w:trPr>
        <w:tc>
          <w:tcPr>
            <w:tcW w:w="927" w:type="dxa"/>
          </w:tcPr>
          <w:p w14:paraId="78E89C9B" w14:textId="20B92696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0ECCE58A" w14:textId="1C3C3FB3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58EA317" w14:textId="1FBD9ADD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</w:tcPr>
          <w:p w14:paraId="2C139FE5" w14:textId="614E9270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07E9D54F" w14:textId="43C566C7" w:rsidR="007C2717" w:rsidRDefault="007C2717" w:rsidP="007C2717">
            <w:pPr>
              <w:pStyle w:val="Retraitcorpsdetexte"/>
              <w:ind w:left="0"/>
              <w:jc w:val="left"/>
            </w:pPr>
            <w:r>
              <w:t>Ajoute un éditeur</w:t>
            </w:r>
          </w:p>
        </w:tc>
      </w:tr>
      <w:tr w:rsidR="007C2717" w14:paraId="7754235B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E13E53" w14:textId="7A0A12E5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820F768" w14:textId="2C5471A4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43C010FF" w14:textId="5809B373" w:rsidR="007C2717" w:rsidRDefault="007C2717" w:rsidP="007C2717">
            <w:pPr>
              <w:pStyle w:val="Retraitcorpsdetexte"/>
              <w:ind w:left="0"/>
            </w:pPr>
            <w:r w:rsidRPr="002F4738">
              <w:rPr>
                <w:rFonts w:ascii="Consolas" w:hAnsi="Consolas"/>
              </w:rPr>
              <w:t>{"nom"}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A58D3AA" w14:textId="4FE04541" w:rsidR="007C2717" w:rsidRDefault="007C2717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CBCF01A" w14:textId="6038AD5F" w:rsidR="007C2717" w:rsidRDefault="007C2717" w:rsidP="007C2717">
            <w:pPr>
              <w:pStyle w:val="Retraitcorpsdetexte"/>
              <w:ind w:left="0"/>
              <w:jc w:val="left"/>
            </w:pPr>
            <w:r>
              <w:t xml:space="preserve">Modifie un </w:t>
            </w:r>
            <w:r w:rsidR="0020234D">
              <w:t>éditeur</w:t>
            </w:r>
          </w:p>
        </w:tc>
      </w:tr>
      <w:tr w:rsidR="007C2717" w14:paraId="10A456A2" w14:textId="77777777" w:rsidTr="0053041F">
        <w:trPr>
          <w:cantSplit/>
          <w:tblHeader/>
        </w:trPr>
        <w:tc>
          <w:tcPr>
            <w:tcW w:w="927" w:type="dxa"/>
          </w:tcPr>
          <w:p w14:paraId="3A21DC7D" w14:textId="6F83C330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0147A48" w14:textId="762B8E2B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</w:p>
        </w:tc>
        <w:tc>
          <w:tcPr>
            <w:tcW w:w="3295" w:type="dxa"/>
          </w:tcPr>
          <w:p w14:paraId="6CA3F1F2" w14:textId="4C980844" w:rsidR="007C2717" w:rsidRDefault="00D5131C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6885D04A" w14:textId="4F8E9D0D" w:rsidR="007C2717" w:rsidRDefault="00EF7B8C" w:rsidP="007C2717">
            <w:pPr>
              <w:pStyle w:val="Retraitcorpsdetexte"/>
              <w:ind w:left="0"/>
              <w:jc w:val="left"/>
            </w:pPr>
            <w:r w:rsidRPr="00EF7B8C">
              <w:rPr>
                <w:rFonts w:ascii="Consolas" w:hAnsi="Consolas"/>
              </w:rPr>
              <w:t>{"id", "nom"}</w:t>
            </w:r>
          </w:p>
        </w:tc>
        <w:tc>
          <w:tcPr>
            <w:tcW w:w="1651" w:type="dxa"/>
          </w:tcPr>
          <w:p w14:paraId="70949EFD" w14:textId="7225D737" w:rsidR="007C2717" w:rsidRDefault="001039D9" w:rsidP="007C2717">
            <w:pPr>
              <w:pStyle w:val="Retraitcorpsdetexte"/>
              <w:ind w:left="0"/>
              <w:jc w:val="left"/>
            </w:pPr>
            <w:r>
              <w:t>Récupère tous les éditeurs avec leurs informations</w:t>
            </w:r>
          </w:p>
        </w:tc>
      </w:tr>
      <w:tr w:rsidR="007C2717" w14:paraId="153C3EE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0D6C9BE1" w14:textId="2CE40D23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1AA4CE26" w14:textId="23007491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>
              <w:t>editeur</w:t>
            </w:r>
            <w:proofErr w:type="spellEnd"/>
            <w:r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3F853F41" w14:textId="72FE8EE7" w:rsidR="007C2717" w:rsidRDefault="00383A9B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5D863F9" w14:textId="6752B6CD" w:rsidR="007C2717" w:rsidRDefault="00383A9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09802C9D" w14:textId="67897C32" w:rsidR="007C2717" w:rsidRDefault="00383A9B" w:rsidP="007C2717">
            <w:pPr>
              <w:pStyle w:val="Retraitcorpsdetexte"/>
              <w:ind w:left="0"/>
              <w:jc w:val="left"/>
            </w:pPr>
            <w:r>
              <w:t xml:space="preserve">Supprime un </w:t>
            </w:r>
            <w:proofErr w:type="spellStart"/>
            <w:r>
              <w:t>editeur</w:t>
            </w:r>
            <w:proofErr w:type="spellEnd"/>
          </w:p>
        </w:tc>
      </w:tr>
      <w:tr w:rsidR="007C2717" w14:paraId="24C25F0A" w14:textId="77777777" w:rsidTr="0053041F">
        <w:trPr>
          <w:cantSplit/>
          <w:tblHeader/>
        </w:trPr>
        <w:tc>
          <w:tcPr>
            <w:tcW w:w="927" w:type="dxa"/>
          </w:tcPr>
          <w:p w14:paraId="389204A6" w14:textId="5CCADC39" w:rsidR="007C2717" w:rsidRDefault="007C2717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54C91CE9" w14:textId="322CA9BC" w:rsidR="007C2717" w:rsidRDefault="007C2717" w:rsidP="007C2717">
            <w:pPr>
              <w:pStyle w:val="Retraitcorpsdetexte"/>
              <w:ind w:left="0"/>
            </w:pPr>
            <w:r>
              <w:t>/api/commentaires</w:t>
            </w:r>
          </w:p>
        </w:tc>
        <w:tc>
          <w:tcPr>
            <w:tcW w:w="3295" w:type="dxa"/>
          </w:tcPr>
          <w:p w14:paraId="4266F0DC" w14:textId="42B2185E" w:rsidR="007C2717" w:rsidRDefault="007C2717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0232F614" w14:textId="1E4DA1A7" w:rsidR="007C2717" w:rsidRDefault="009D39F7" w:rsidP="007C2717">
            <w:pPr>
              <w:pStyle w:val="Retraitcorpsdetexte"/>
              <w:ind w:left="0"/>
              <w:jc w:val="left"/>
            </w:pPr>
            <w:r w:rsidRPr="009D39F7">
              <w:rPr>
                <w:rFonts w:ascii="Consolas" w:hAnsi="Consolas"/>
              </w:rPr>
              <w:t>{"</w:t>
            </w:r>
            <w:proofErr w:type="spellStart"/>
            <w:r w:rsidRPr="009D39F7">
              <w:rPr>
                <w:rFonts w:ascii="Consolas" w:hAnsi="Consolas"/>
              </w:rPr>
              <w:t>livre_fk</w:t>
            </w:r>
            <w:proofErr w:type="spellEnd"/>
            <w:r w:rsidRPr="009D39F7">
              <w:rPr>
                <w:rFonts w:ascii="Consolas" w:hAnsi="Consolas"/>
              </w:rPr>
              <w:t>", "</w:t>
            </w:r>
            <w:proofErr w:type="spellStart"/>
            <w:r w:rsidRPr="009D39F7">
              <w:rPr>
                <w:rFonts w:ascii="Consolas" w:hAnsi="Consolas"/>
              </w:rPr>
              <w:t>utilisateur_fk</w:t>
            </w:r>
            <w:proofErr w:type="spellEnd"/>
            <w:r w:rsidRPr="009D39F7">
              <w:rPr>
                <w:rFonts w:ascii="Consolas" w:hAnsi="Consolas"/>
              </w:rPr>
              <w:t>", "commentaire"}</w:t>
            </w:r>
          </w:p>
        </w:tc>
        <w:tc>
          <w:tcPr>
            <w:tcW w:w="1651" w:type="dxa"/>
          </w:tcPr>
          <w:p w14:paraId="7816FBAF" w14:textId="39A1CCBF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tous les commentaires</w:t>
            </w:r>
          </w:p>
        </w:tc>
      </w:tr>
      <w:tr w:rsidR="007C2717" w14:paraId="1AF41FDE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2DF9D15B" w14:textId="34BCDFBF" w:rsidR="007C2717" w:rsidRDefault="007C2717" w:rsidP="007C2717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63E15883" w14:textId="1B03C9B5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570D8C3B" w14:textId="79A86DA4" w:rsidR="007C2717" w:rsidRDefault="00CA0D28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DC989D4" w14:textId="47961136" w:rsidR="007C2717" w:rsidRDefault="00224069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B94E0C" w14:textId="17640C6D" w:rsidR="007C2717" w:rsidRDefault="007C2717" w:rsidP="007C2717">
            <w:pPr>
              <w:pStyle w:val="Retraitcorpsdetexte"/>
              <w:ind w:left="0"/>
              <w:jc w:val="left"/>
            </w:pPr>
            <w:r>
              <w:t>Publie un commentaire</w:t>
            </w:r>
          </w:p>
        </w:tc>
      </w:tr>
      <w:tr w:rsidR="007C2717" w14:paraId="7DD4E903" w14:textId="77777777" w:rsidTr="0053041F">
        <w:trPr>
          <w:cantSplit/>
          <w:tblHeader/>
        </w:trPr>
        <w:tc>
          <w:tcPr>
            <w:tcW w:w="927" w:type="dxa"/>
          </w:tcPr>
          <w:p w14:paraId="1404505A" w14:textId="4CE069CB" w:rsidR="007C2717" w:rsidRDefault="007C2717" w:rsidP="007C2717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</w:tcPr>
          <w:p w14:paraId="048B3FE0" w14:textId="71E67730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</w:tcPr>
          <w:p w14:paraId="6D1E2A2C" w14:textId="64961945" w:rsidR="007C2717" w:rsidRDefault="00A2370B" w:rsidP="007C2717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"commentaire"}</w:t>
            </w:r>
          </w:p>
        </w:tc>
        <w:tc>
          <w:tcPr>
            <w:tcW w:w="2086" w:type="dxa"/>
          </w:tcPr>
          <w:p w14:paraId="3944C3DC" w14:textId="0B153EDF" w:rsidR="007C2717" w:rsidRDefault="00A2370B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1E1A9BBA" w14:textId="6BD01974" w:rsidR="007C2717" w:rsidRDefault="007C2717" w:rsidP="007C2717">
            <w:pPr>
              <w:pStyle w:val="Retraitcorpsdetexte"/>
              <w:ind w:left="0"/>
              <w:jc w:val="left"/>
            </w:pPr>
            <w:r>
              <w:t>Modifie un commentaire</w:t>
            </w:r>
          </w:p>
        </w:tc>
      </w:tr>
      <w:tr w:rsidR="007C2717" w14:paraId="22643C80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55A5D02" w14:textId="0EDFA3EB" w:rsidR="007C2717" w:rsidRDefault="007C2717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06AEEF1F" w14:textId="67060C5A" w:rsidR="007C2717" w:rsidRDefault="007C2717" w:rsidP="007C2717">
            <w:pPr>
              <w:pStyle w:val="Retraitcorpsdetexte"/>
              <w:ind w:left="0"/>
            </w:pPr>
            <w:r w:rsidRPr="00760083">
              <w:t>/api/commentaires</w:t>
            </w:r>
            <w:r>
              <w:t>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0182021" w14:textId="4402A1D0" w:rsidR="007C2717" w:rsidRDefault="00C32A5C" w:rsidP="007C2717">
            <w:pPr>
              <w:pStyle w:val="Retraitcorpsdetexte"/>
              <w:ind w:left="0"/>
            </w:pPr>
            <w:r w:rsidRPr="00C32A5C">
              <w:rPr>
                <w:rFonts w:ascii="Consolas" w:hAnsi="Consolas"/>
              </w:rPr>
              <w:t>{"</w:t>
            </w:r>
            <w:proofErr w:type="spellStart"/>
            <w:r w:rsidRPr="00C32A5C">
              <w:rPr>
                <w:rFonts w:ascii="Consolas" w:hAnsi="Consolas"/>
              </w:rPr>
              <w:t>livre_fk</w:t>
            </w:r>
            <w:proofErr w:type="spellEnd"/>
            <w:r w:rsidRPr="00C32A5C">
              <w:rPr>
                <w:rFonts w:ascii="Consolas" w:hAnsi="Consolas"/>
              </w:rPr>
              <w:t>", "</w:t>
            </w:r>
            <w:proofErr w:type="spellStart"/>
            <w:r w:rsidRPr="00C32A5C">
              <w:rPr>
                <w:rFonts w:ascii="Consolas" w:hAnsi="Consolas"/>
              </w:rPr>
              <w:t>utilisateur_fk</w:t>
            </w:r>
            <w:proofErr w:type="spellEnd"/>
            <w:r w:rsidRPr="00C32A5C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38953761" w14:textId="4E1985CF" w:rsidR="007C2717" w:rsidRDefault="006C1206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F7A5037" w14:textId="28DA67A0" w:rsidR="007C2717" w:rsidRDefault="007C2717" w:rsidP="007C2717">
            <w:pPr>
              <w:pStyle w:val="Retraitcorpsdetexte"/>
              <w:ind w:left="0"/>
              <w:jc w:val="left"/>
            </w:pPr>
            <w:r>
              <w:t>Supprime un commentaire</w:t>
            </w:r>
          </w:p>
        </w:tc>
      </w:tr>
      <w:tr w:rsidR="007C2717" w14:paraId="1E1FC8C1" w14:textId="77777777" w:rsidTr="0053041F">
        <w:trPr>
          <w:cantSplit/>
          <w:tblHeader/>
        </w:trPr>
        <w:tc>
          <w:tcPr>
            <w:tcW w:w="927" w:type="dxa"/>
          </w:tcPr>
          <w:p w14:paraId="5692561C" w14:textId="7106F00D" w:rsidR="007C2717" w:rsidRDefault="00D50ED4" w:rsidP="007C2717">
            <w:pPr>
              <w:pStyle w:val="Retraitcorpsdetexte"/>
              <w:ind w:left="0"/>
              <w:jc w:val="center"/>
            </w:pPr>
            <w:r>
              <w:t>GET</w:t>
            </w:r>
          </w:p>
        </w:tc>
        <w:tc>
          <w:tcPr>
            <w:tcW w:w="2424" w:type="dxa"/>
          </w:tcPr>
          <w:p w14:paraId="46FE61B0" w14:textId="7567A62D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12753C">
              <w:t>appreciations</w:t>
            </w:r>
            <w:proofErr w:type="spellEnd"/>
          </w:p>
        </w:tc>
        <w:tc>
          <w:tcPr>
            <w:tcW w:w="3295" w:type="dxa"/>
          </w:tcPr>
          <w:p w14:paraId="27F67DE6" w14:textId="6F0565E8" w:rsidR="007C2717" w:rsidRDefault="00357025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</w:tcPr>
          <w:p w14:paraId="364895AE" w14:textId="203563E1" w:rsidR="007C2717" w:rsidRDefault="0096064C" w:rsidP="007C2717">
            <w:pPr>
              <w:pStyle w:val="Retraitcorpsdetexte"/>
              <w:ind w:left="0"/>
              <w:jc w:val="left"/>
            </w:pPr>
            <w:r w:rsidRPr="0096064C">
              <w:rPr>
                <w:rFonts w:ascii="Consolas" w:hAnsi="Consolas"/>
              </w:rPr>
              <w:t>{"</w:t>
            </w:r>
            <w:proofErr w:type="spellStart"/>
            <w:r w:rsidRPr="0096064C">
              <w:rPr>
                <w:rFonts w:ascii="Consolas" w:hAnsi="Consolas"/>
              </w:rPr>
              <w:t>livre_fk</w:t>
            </w:r>
            <w:proofErr w:type="spellEnd"/>
            <w:r w:rsidRPr="0096064C">
              <w:rPr>
                <w:rFonts w:ascii="Consolas" w:hAnsi="Consolas"/>
              </w:rPr>
              <w:t>", "</w:t>
            </w:r>
            <w:proofErr w:type="spellStart"/>
            <w:r w:rsidRPr="0096064C">
              <w:rPr>
                <w:rFonts w:ascii="Consolas" w:hAnsi="Consolas"/>
              </w:rPr>
              <w:t>utilisateur_fk</w:t>
            </w:r>
            <w:proofErr w:type="spellEnd"/>
            <w:r w:rsidRPr="0096064C">
              <w:rPr>
                <w:rFonts w:ascii="Consolas" w:hAnsi="Consolas"/>
              </w:rPr>
              <w:t>", "note"}</w:t>
            </w:r>
          </w:p>
        </w:tc>
        <w:tc>
          <w:tcPr>
            <w:tcW w:w="1651" w:type="dxa"/>
          </w:tcPr>
          <w:p w14:paraId="19A305BC" w14:textId="61E11F5A" w:rsidR="007C2717" w:rsidRDefault="007C2717" w:rsidP="007C2717">
            <w:pPr>
              <w:pStyle w:val="Retraitcorpsdetexte"/>
              <w:ind w:left="0"/>
              <w:jc w:val="left"/>
            </w:pPr>
            <w:r>
              <w:t>Récupère toutes les appréciations</w:t>
            </w:r>
          </w:p>
        </w:tc>
      </w:tr>
      <w:tr w:rsidR="007C2717" w14:paraId="698346DF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28B2039" w14:textId="77D23240" w:rsidR="007C2717" w:rsidRDefault="009F7FDB" w:rsidP="007C2717">
            <w:pPr>
              <w:pStyle w:val="Retraitcorpsdetexte"/>
              <w:ind w:left="0"/>
              <w:jc w:val="center"/>
            </w:pPr>
            <w:r>
              <w:t>DELETE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3E5FFB2E" w14:textId="7A83619C" w:rsidR="007C2717" w:rsidRDefault="007C2717" w:rsidP="007C2717">
            <w:pPr>
              <w:pStyle w:val="Retraitcorpsdetexte"/>
              <w:ind w:left="0"/>
            </w:pPr>
            <w:r>
              <w:t>/api/</w:t>
            </w:r>
            <w:proofErr w:type="spellStart"/>
            <w:r w:rsidR="00FD4203">
              <w:t>appreciations</w:t>
            </w:r>
            <w:proofErr w:type="spellEnd"/>
            <w:r w:rsidR="00FD4203">
              <w:t>/:id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0333F0B3" w14:textId="6EEB59A4" w:rsidR="007C2717" w:rsidRDefault="00CF0444" w:rsidP="007C2717">
            <w:pPr>
              <w:pStyle w:val="Retraitcorpsdetexte"/>
              <w:ind w:left="0"/>
            </w:pPr>
            <w:r>
              <w:t>NON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7AA5C676" w14:textId="3CEA5855" w:rsidR="007C2717" w:rsidRDefault="00CF0444" w:rsidP="007C2717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44BB88FE" w14:textId="6FC2FD48" w:rsidR="007C2717" w:rsidRDefault="001042E2" w:rsidP="007C2717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1B464469" w14:textId="77777777" w:rsidTr="0053041F">
        <w:trPr>
          <w:cantSplit/>
          <w:tblHeader/>
        </w:trPr>
        <w:tc>
          <w:tcPr>
            <w:tcW w:w="927" w:type="dxa"/>
          </w:tcPr>
          <w:p w14:paraId="6899A538" w14:textId="0463D620" w:rsidR="00446975" w:rsidRDefault="00FD133F" w:rsidP="00446975">
            <w:pPr>
              <w:pStyle w:val="Retraitcorpsdetexte"/>
              <w:ind w:left="0"/>
              <w:jc w:val="center"/>
            </w:pPr>
            <w:r>
              <w:t>POST</w:t>
            </w:r>
          </w:p>
        </w:tc>
        <w:tc>
          <w:tcPr>
            <w:tcW w:w="2424" w:type="dxa"/>
          </w:tcPr>
          <w:p w14:paraId="69644702" w14:textId="1A19D7CB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</w:tcPr>
          <w:p w14:paraId="4705069F" w14:textId="13200F87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</w:tcPr>
          <w:p w14:paraId="26DBD502" w14:textId="5E3D0CAC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</w:tcPr>
          <w:p w14:paraId="5A877FFF" w14:textId="4786EAF0" w:rsidR="00446975" w:rsidRDefault="00626DFF" w:rsidP="00446975">
            <w:pPr>
              <w:pStyle w:val="Retraitcorpsdetexte"/>
              <w:ind w:left="0"/>
              <w:jc w:val="left"/>
            </w:pPr>
            <w:r>
              <w:t>Publie une appréciation</w:t>
            </w:r>
          </w:p>
        </w:tc>
      </w:tr>
      <w:tr w:rsidR="00446975" w14:paraId="554EF559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6C564F26" w14:textId="62EE89C8" w:rsidR="00446975" w:rsidRDefault="00FD133F" w:rsidP="00446975">
            <w:pPr>
              <w:pStyle w:val="Retraitcorpsdetexte"/>
              <w:ind w:left="0"/>
              <w:jc w:val="center"/>
            </w:pPr>
            <w:r>
              <w:t>PUT</w:t>
            </w:r>
          </w:p>
        </w:tc>
        <w:tc>
          <w:tcPr>
            <w:tcW w:w="2424" w:type="dxa"/>
            <w:shd w:val="clear" w:color="auto" w:fill="F2F2F2" w:themeFill="background1" w:themeFillShade="F2"/>
          </w:tcPr>
          <w:p w14:paraId="46275FFD" w14:textId="1FC7E652" w:rsidR="00446975" w:rsidRDefault="00446975" w:rsidP="00446975">
            <w:pPr>
              <w:pStyle w:val="Retraitcorpsdetexte"/>
              <w:ind w:left="0"/>
            </w:pPr>
            <w:r>
              <w:t>/api/</w:t>
            </w:r>
            <w:proofErr w:type="spellStart"/>
            <w:r w:rsidR="00290BE5">
              <w:t>appreciations</w:t>
            </w:r>
            <w:proofErr w:type="spellEnd"/>
          </w:p>
        </w:tc>
        <w:tc>
          <w:tcPr>
            <w:tcW w:w="3295" w:type="dxa"/>
            <w:shd w:val="clear" w:color="auto" w:fill="F2F2F2" w:themeFill="background1" w:themeFillShade="F2"/>
          </w:tcPr>
          <w:p w14:paraId="6F9A3810" w14:textId="525CD324" w:rsidR="00446975" w:rsidRDefault="00F40A5D" w:rsidP="00446975">
            <w:pPr>
              <w:pStyle w:val="Retraitcorpsdetexte"/>
              <w:ind w:left="0"/>
            </w:pPr>
            <w:r w:rsidRPr="00CA0D28">
              <w:rPr>
                <w:rFonts w:ascii="Consolas" w:hAnsi="Consolas"/>
              </w:rPr>
              <w:t>{"</w:t>
            </w:r>
            <w:proofErr w:type="spellStart"/>
            <w:r w:rsidRPr="00CA0D28">
              <w:rPr>
                <w:rFonts w:ascii="Consolas" w:hAnsi="Consolas"/>
              </w:rPr>
              <w:t>livre_fk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proofErr w:type="spellStart"/>
            <w:r w:rsidRPr="00CA0D28">
              <w:rPr>
                <w:rFonts w:ascii="Consolas" w:hAnsi="Consolas"/>
              </w:rPr>
              <w:t>utilisateur_fk</w:t>
            </w:r>
            <w:proofErr w:type="spellEnd"/>
            <w:r w:rsidRPr="00CA0D28">
              <w:rPr>
                <w:rFonts w:ascii="Consolas" w:hAnsi="Consolas"/>
              </w:rPr>
              <w:t>", "</w:t>
            </w:r>
            <w:r>
              <w:rPr>
                <w:rFonts w:ascii="Consolas" w:hAnsi="Consolas"/>
              </w:rPr>
              <w:t>note</w:t>
            </w:r>
            <w:r w:rsidRPr="00CA0D28">
              <w:rPr>
                <w:rFonts w:ascii="Consolas" w:hAnsi="Consolas"/>
              </w:rPr>
              <w:t>"}</w:t>
            </w:r>
          </w:p>
        </w:tc>
        <w:tc>
          <w:tcPr>
            <w:tcW w:w="2086" w:type="dxa"/>
            <w:shd w:val="clear" w:color="auto" w:fill="F2F2F2" w:themeFill="background1" w:themeFillShade="F2"/>
          </w:tcPr>
          <w:p w14:paraId="0A659EC6" w14:textId="4718230F" w:rsidR="00446975" w:rsidRDefault="002769B1" w:rsidP="00446975">
            <w:pPr>
              <w:pStyle w:val="Retraitcorpsdetexte"/>
              <w:ind w:left="0"/>
              <w:jc w:val="left"/>
            </w:pPr>
            <w:r>
              <w:t>NON</w:t>
            </w:r>
          </w:p>
        </w:tc>
        <w:tc>
          <w:tcPr>
            <w:tcW w:w="1651" w:type="dxa"/>
            <w:shd w:val="clear" w:color="auto" w:fill="F2F2F2" w:themeFill="background1" w:themeFillShade="F2"/>
          </w:tcPr>
          <w:p w14:paraId="7788C733" w14:textId="482D0CDE" w:rsidR="00446975" w:rsidRDefault="00626DFF" w:rsidP="00446975">
            <w:pPr>
              <w:pStyle w:val="Retraitcorpsdetexte"/>
              <w:ind w:left="0"/>
              <w:jc w:val="left"/>
            </w:pPr>
            <w:r>
              <w:t>Supprime une appréciation</w:t>
            </w:r>
          </w:p>
        </w:tc>
      </w:tr>
      <w:tr w:rsidR="00446975" w14:paraId="322C0440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1CFC29CA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10DBEB0D" w14:textId="3EBA58CB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5FD4FBD5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08CDF75E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60979495" w14:textId="7F474CCE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3C1AD8B8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5DF83C25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17284297" w14:textId="21B5B19F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7E8F6AF3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5F06F32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28AAD0D9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8F36682" w14:textId="77777777" w:rsidTr="00446975">
        <w:trPr>
          <w:cantSplit/>
          <w:tblHeader/>
        </w:trPr>
        <w:tc>
          <w:tcPr>
            <w:tcW w:w="927" w:type="dxa"/>
            <w:shd w:val="clear" w:color="auto" w:fill="FFFFFF" w:themeFill="background1"/>
          </w:tcPr>
          <w:p w14:paraId="5715E23E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FFFFF" w:themeFill="background1"/>
          </w:tcPr>
          <w:p w14:paraId="7D9536A4" w14:textId="60B0E583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FFFFF" w:themeFill="background1"/>
          </w:tcPr>
          <w:p w14:paraId="605E34C7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FFFFF" w:themeFill="background1"/>
          </w:tcPr>
          <w:p w14:paraId="191B923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FFFFF" w:themeFill="background1"/>
          </w:tcPr>
          <w:p w14:paraId="51C5B667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  <w:tr w:rsidR="00446975" w14:paraId="2F4BE1E3" w14:textId="77777777" w:rsidTr="0053041F">
        <w:trPr>
          <w:cantSplit/>
          <w:tblHeader/>
        </w:trPr>
        <w:tc>
          <w:tcPr>
            <w:tcW w:w="927" w:type="dxa"/>
            <w:shd w:val="clear" w:color="auto" w:fill="F2F2F2" w:themeFill="background1" w:themeFillShade="F2"/>
          </w:tcPr>
          <w:p w14:paraId="7D660217" w14:textId="77777777" w:rsidR="00446975" w:rsidRDefault="00446975" w:rsidP="00446975">
            <w:pPr>
              <w:pStyle w:val="Retraitcorpsdetexte"/>
              <w:ind w:left="0"/>
              <w:jc w:val="center"/>
            </w:pPr>
          </w:p>
        </w:tc>
        <w:tc>
          <w:tcPr>
            <w:tcW w:w="2424" w:type="dxa"/>
            <w:shd w:val="clear" w:color="auto" w:fill="F2F2F2" w:themeFill="background1" w:themeFillShade="F2"/>
          </w:tcPr>
          <w:p w14:paraId="4D6B298F" w14:textId="7D61C1A1" w:rsidR="00446975" w:rsidRDefault="00446975" w:rsidP="00446975">
            <w:pPr>
              <w:pStyle w:val="Retraitcorpsdetexte"/>
              <w:ind w:left="0"/>
            </w:pPr>
            <w:r>
              <w:t>/api/</w:t>
            </w:r>
          </w:p>
        </w:tc>
        <w:tc>
          <w:tcPr>
            <w:tcW w:w="3295" w:type="dxa"/>
            <w:shd w:val="clear" w:color="auto" w:fill="F2F2F2" w:themeFill="background1" w:themeFillShade="F2"/>
          </w:tcPr>
          <w:p w14:paraId="232640DF" w14:textId="77777777" w:rsidR="00446975" w:rsidRDefault="00446975" w:rsidP="00446975">
            <w:pPr>
              <w:pStyle w:val="Retraitcorpsdetexte"/>
              <w:ind w:left="0"/>
            </w:pPr>
          </w:p>
        </w:tc>
        <w:tc>
          <w:tcPr>
            <w:tcW w:w="2086" w:type="dxa"/>
            <w:shd w:val="clear" w:color="auto" w:fill="F2F2F2" w:themeFill="background1" w:themeFillShade="F2"/>
          </w:tcPr>
          <w:p w14:paraId="0D937066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  <w:tc>
          <w:tcPr>
            <w:tcW w:w="1651" w:type="dxa"/>
            <w:shd w:val="clear" w:color="auto" w:fill="F2F2F2" w:themeFill="background1" w:themeFillShade="F2"/>
          </w:tcPr>
          <w:p w14:paraId="6C4BB42C" w14:textId="77777777" w:rsidR="00446975" w:rsidRDefault="00446975" w:rsidP="00446975">
            <w:pPr>
              <w:pStyle w:val="Retraitcorpsdetexte"/>
              <w:ind w:left="0"/>
              <w:jc w:val="left"/>
            </w:pPr>
          </w:p>
        </w:tc>
      </w:tr>
    </w:tbl>
    <w:p w14:paraId="2BE0B169" w14:textId="77777777" w:rsidR="00BE03FA" w:rsidRPr="00BE03FA" w:rsidRDefault="00BE03FA" w:rsidP="00BE03FA">
      <w:pPr>
        <w:pStyle w:val="Retraitcorpsdetexte"/>
      </w:pPr>
    </w:p>
    <w:p w14:paraId="7D5F6DA4" w14:textId="77777777" w:rsidR="007F30AE" w:rsidRPr="007F30AE" w:rsidRDefault="007F30AE" w:rsidP="008E53F9">
      <w:pPr>
        <w:pStyle w:val="Titre2"/>
      </w:pPr>
      <w:bookmarkStart w:id="31" w:name="_Toc532179965"/>
      <w:bookmarkStart w:id="32" w:name="_Toc165969649"/>
      <w:bookmarkStart w:id="33" w:name="_Toc191389695"/>
      <w:r w:rsidRPr="007F30AE">
        <w:t>Dossier de Réalisation</w:t>
      </w:r>
      <w:bookmarkEnd w:id="31"/>
      <w:bookmarkEnd w:id="32"/>
      <w:bookmarkEnd w:id="33"/>
    </w:p>
    <w:p w14:paraId="50FE19E6" w14:textId="77777777"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3F3466FE" w14:textId="77777777"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14:paraId="58600154" w14:textId="77777777"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14:paraId="761FD24C" w14:textId="77777777"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3DD3A532" w14:textId="77777777"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14:paraId="7B75451A" w14:textId="77777777"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14:paraId="5CE903C2" w14:textId="77777777"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14:paraId="7242197E" w14:textId="77777777"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14:paraId="6CD8E5D1" w14:textId="77777777" w:rsidR="00505421" w:rsidRPr="007F30AE" w:rsidRDefault="00505421" w:rsidP="008E53F9">
      <w:pPr>
        <w:pStyle w:val="Titre2"/>
      </w:pPr>
      <w:bookmarkStart w:id="34" w:name="_Toc532179960"/>
      <w:bookmarkStart w:id="35" w:name="_Toc165969644"/>
      <w:bookmarkStart w:id="36" w:name="_Toc191389696"/>
      <w:r w:rsidRPr="007F30AE">
        <w:t>Modifications</w:t>
      </w:r>
      <w:bookmarkEnd w:id="34"/>
      <w:bookmarkEnd w:id="35"/>
      <w:bookmarkEnd w:id="36"/>
    </w:p>
    <w:p w14:paraId="57F56442" w14:textId="77777777"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C141004" w14:textId="77777777"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14:paraId="28B753B4" w14:textId="77777777" w:rsidR="007F30AE" w:rsidRPr="007F30AE" w:rsidRDefault="007F30AE" w:rsidP="008E53F9">
      <w:pPr>
        <w:pStyle w:val="Titre1"/>
      </w:pPr>
      <w:bookmarkStart w:id="37" w:name="_Toc532179966"/>
      <w:bookmarkStart w:id="38" w:name="_Toc165969650"/>
      <w:bookmarkStart w:id="39" w:name="_Toc191389697"/>
      <w:r w:rsidRPr="007F30AE">
        <w:t>Tests</w:t>
      </w:r>
      <w:bookmarkEnd w:id="37"/>
      <w:bookmarkEnd w:id="38"/>
      <w:bookmarkEnd w:id="39"/>
    </w:p>
    <w:p w14:paraId="1C12E9BF" w14:textId="77777777" w:rsidR="007F30AE" w:rsidRPr="007F30AE" w:rsidRDefault="007F30AE" w:rsidP="008E53F9">
      <w:pPr>
        <w:pStyle w:val="Titre2"/>
      </w:pPr>
      <w:bookmarkStart w:id="40" w:name="_Toc532179968"/>
      <w:bookmarkStart w:id="41" w:name="_Toc165969652"/>
      <w:bookmarkStart w:id="42" w:name="_Ref308525868"/>
      <w:bookmarkStart w:id="43" w:name="_Toc191389698"/>
      <w:r w:rsidRPr="007F30AE">
        <w:t>Dossier des tests</w:t>
      </w:r>
      <w:bookmarkEnd w:id="40"/>
      <w:bookmarkEnd w:id="41"/>
      <w:bookmarkEnd w:id="42"/>
      <w:bookmarkEnd w:id="43"/>
    </w:p>
    <w:p w14:paraId="1C9E178F" w14:textId="77777777"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7FA9440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14:paraId="63164A24" w14:textId="77777777"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14:paraId="692740AF" w14:textId="77777777"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14:paraId="21E97236" w14:textId="77777777"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14:paraId="13CF4608" w14:textId="77777777" w:rsidR="007F30AE" w:rsidRPr="007F30AE" w:rsidRDefault="007F30AE" w:rsidP="008E53F9">
      <w:pPr>
        <w:pStyle w:val="Titre1"/>
      </w:pPr>
      <w:bookmarkStart w:id="44" w:name="_Toc165969653"/>
      <w:bookmarkStart w:id="45" w:name="_Toc191389699"/>
      <w:r w:rsidRPr="007F30AE">
        <w:t>Conclusion</w:t>
      </w:r>
      <w:bookmarkEnd w:id="44"/>
      <w:bookmarkEnd w:id="45"/>
    </w:p>
    <w:p w14:paraId="11BE4E2B" w14:textId="77777777" w:rsidR="007F30AE" w:rsidRPr="00152A26" w:rsidRDefault="007F30AE" w:rsidP="008E53F9">
      <w:pPr>
        <w:pStyle w:val="Titre2"/>
      </w:pPr>
      <w:bookmarkStart w:id="46" w:name="_Toc165969654"/>
      <w:bookmarkStart w:id="47" w:name="_Toc191389700"/>
      <w:r w:rsidRPr="00152A26">
        <w:t xml:space="preserve">Bilan des </w:t>
      </w:r>
      <w:bookmarkEnd w:id="46"/>
      <w:r w:rsidR="008E53F9">
        <w:t>fonctionnalités demandées</w:t>
      </w:r>
      <w:bookmarkEnd w:id="47"/>
    </w:p>
    <w:p w14:paraId="4CC97002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66DAD2E4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3FC5A7F" w14:textId="77777777" w:rsidR="007F30AE" w:rsidRDefault="007F30AE" w:rsidP="008E53F9">
      <w:pPr>
        <w:pStyle w:val="Titre2"/>
      </w:pPr>
      <w:bookmarkStart w:id="48" w:name="_Toc165969656"/>
      <w:bookmarkStart w:id="49" w:name="_Toc191389701"/>
      <w:r w:rsidRPr="007F30AE">
        <w:t>Bilan personnel</w:t>
      </w:r>
      <w:bookmarkEnd w:id="48"/>
      <w:bookmarkEnd w:id="49"/>
    </w:p>
    <w:p w14:paraId="48BFEB83" w14:textId="25A0122B" w:rsidR="00BD3E92" w:rsidRDefault="00F30419" w:rsidP="00F30419">
      <w:pPr>
        <w:pStyle w:val="Titre3"/>
      </w:pPr>
      <w:bookmarkStart w:id="50" w:name="_Toc191389702"/>
      <w:r>
        <w:t>Mateo</w:t>
      </w:r>
      <w:bookmarkEnd w:id="50"/>
    </w:p>
    <w:p w14:paraId="6FD9D3F9" w14:textId="576CEEC3" w:rsidR="00F30419" w:rsidRPr="000E494B" w:rsidRDefault="00F30419" w:rsidP="00F30419">
      <w:pPr>
        <w:pStyle w:val="Retraitcorpsdetexte3"/>
        <w:rPr>
          <w:color w:val="FF0000"/>
        </w:rPr>
      </w:pPr>
      <w:proofErr w:type="spellStart"/>
      <w:r w:rsidRPr="000E494B">
        <w:rPr>
          <w:color w:val="FF0000"/>
        </w:rPr>
        <w:t>AAAAh</w:t>
      </w:r>
      <w:proofErr w:type="spellEnd"/>
    </w:p>
    <w:p w14:paraId="5BF63A42" w14:textId="4C56DB37" w:rsidR="00F30419" w:rsidRDefault="004838F0" w:rsidP="004838F0">
      <w:pPr>
        <w:pStyle w:val="Titre3"/>
      </w:pPr>
      <w:bookmarkStart w:id="51" w:name="_Toc191389703"/>
      <w:r>
        <w:t>Alban</w:t>
      </w:r>
      <w:bookmarkEnd w:id="51"/>
    </w:p>
    <w:p w14:paraId="06185AD6" w14:textId="4CB31848" w:rsidR="004838F0" w:rsidRPr="000E494B" w:rsidRDefault="0077437E" w:rsidP="004838F0">
      <w:pPr>
        <w:pStyle w:val="Retraitcorpsdetexte3"/>
        <w:rPr>
          <w:color w:val="FF0000"/>
        </w:rPr>
      </w:pPr>
      <w:r w:rsidRPr="000E494B">
        <w:rPr>
          <w:color w:val="FF0000"/>
        </w:rPr>
        <w:t>AAAH</w:t>
      </w:r>
    </w:p>
    <w:p w14:paraId="510B97E2" w14:textId="78F110FA" w:rsidR="0077437E" w:rsidRDefault="00295E2B" w:rsidP="00295E2B">
      <w:pPr>
        <w:pStyle w:val="Titre3"/>
      </w:pPr>
      <w:bookmarkStart w:id="52" w:name="_Toc191389704"/>
      <w:r>
        <w:t>Antoine</w:t>
      </w:r>
      <w:bookmarkEnd w:id="52"/>
    </w:p>
    <w:p w14:paraId="472866AC" w14:textId="128C4EED" w:rsidR="000E494B" w:rsidRPr="000E494B" w:rsidRDefault="000E494B" w:rsidP="000E494B">
      <w:pPr>
        <w:pStyle w:val="Retraitcorpsdetexte3"/>
        <w:rPr>
          <w:color w:val="FF0000"/>
        </w:rPr>
      </w:pPr>
      <w:r w:rsidRPr="000E494B">
        <w:rPr>
          <w:color w:val="FF0000"/>
        </w:rPr>
        <w:t>AAAAJ</w:t>
      </w:r>
    </w:p>
    <w:p w14:paraId="2FAE512A" w14:textId="2D275902" w:rsidR="00A3107E" w:rsidRPr="00920F4E" w:rsidRDefault="00A3107E" w:rsidP="00BD3E92">
      <w:pPr>
        <w:pStyle w:val="Informations"/>
        <w:ind w:left="2160"/>
      </w:pPr>
    </w:p>
    <w:p w14:paraId="4D6C8608" w14:textId="77777777" w:rsidR="007F30AE" w:rsidRPr="007F30AE" w:rsidRDefault="007F30AE" w:rsidP="008E53F9">
      <w:pPr>
        <w:pStyle w:val="Titre1"/>
      </w:pPr>
      <w:bookmarkStart w:id="53" w:name="_Toc532179971"/>
      <w:bookmarkStart w:id="54" w:name="_Toc165969657"/>
      <w:bookmarkStart w:id="55" w:name="_Toc191389705"/>
      <w:r w:rsidRPr="007F30AE">
        <w:t>Divers</w:t>
      </w:r>
      <w:bookmarkEnd w:id="53"/>
      <w:bookmarkEnd w:id="54"/>
      <w:bookmarkEnd w:id="55"/>
    </w:p>
    <w:p w14:paraId="575ECF93" w14:textId="77777777" w:rsidR="007F30AE" w:rsidRDefault="007F30AE" w:rsidP="008E53F9">
      <w:pPr>
        <w:pStyle w:val="Titre2"/>
      </w:pPr>
      <w:bookmarkStart w:id="56" w:name="_Toc532179972"/>
      <w:bookmarkStart w:id="57" w:name="_Toc165969658"/>
      <w:bookmarkStart w:id="58" w:name="_Toc191389706"/>
      <w:r w:rsidRPr="007F30AE">
        <w:t>Journal de travail</w:t>
      </w:r>
      <w:bookmarkEnd w:id="56"/>
      <w:bookmarkEnd w:id="57"/>
      <w:bookmarkEnd w:id="58"/>
    </w:p>
    <w:p w14:paraId="409AE56E" w14:textId="3CC05EF7" w:rsidR="00DB3CEB" w:rsidRPr="00DB3CEB" w:rsidRDefault="00084BA1" w:rsidP="0035105A">
      <w:pPr>
        <w:pStyle w:val="Retraitcorpsdetexte"/>
        <w:ind w:left="1416"/>
      </w:pPr>
      <w:r>
        <w:t xml:space="preserve">Il n’y a pas de journal de travail en tant que tel dans ce projet mais tout ce qui a été réalisé peut être suivi et compris à l’aide des commentaires </w:t>
      </w:r>
      <w:r w:rsidR="00DD4CED">
        <w:t xml:space="preserve">des </w:t>
      </w:r>
      <w:proofErr w:type="spellStart"/>
      <w:r w:rsidR="00DD4CED">
        <w:t>commits</w:t>
      </w:r>
      <w:proofErr w:type="spellEnd"/>
      <w:r w:rsidR="00DD4CED">
        <w:t xml:space="preserve"> </w:t>
      </w:r>
      <w:r>
        <w:t>GitHub</w:t>
      </w:r>
      <w:r w:rsidR="004B4F69">
        <w:t xml:space="preserve">, </w:t>
      </w:r>
      <w:hyperlink r:id="rId15" w:history="1">
        <w:r w:rsidR="004B4F69" w:rsidRPr="006471CC">
          <w:rPr>
            <w:rStyle w:val="Lienhypertexte"/>
          </w:rPr>
          <w:t>ici</w:t>
        </w:r>
      </w:hyperlink>
      <w:r w:rsidR="004B4F69">
        <w:t>.</w:t>
      </w:r>
    </w:p>
    <w:p w14:paraId="63DA5E15" w14:textId="77777777" w:rsidR="00903FEF" w:rsidRDefault="00903FEF" w:rsidP="008E53F9">
      <w:pPr>
        <w:pStyle w:val="Titre2"/>
      </w:pPr>
      <w:bookmarkStart w:id="59" w:name="_Toc191389707"/>
      <w:r>
        <w:t>Webographie</w:t>
      </w:r>
      <w:bookmarkEnd w:id="59"/>
    </w:p>
    <w:p w14:paraId="1EF4936B" w14:textId="4E44AB6B" w:rsidR="00A251AC" w:rsidRDefault="004E574A" w:rsidP="004E574A">
      <w:pPr>
        <w:pStyle w:val="Retraitcorpsdetexte"/>
        <w:numPr>
          <w:ilvl w:val="0"/>
          <w:numId w:val="49"/>
        </w:numPr>
      </w:pPr>
      <w:r>
        <w:t xml:space="preserve">Emojis pour les </w:t>
      </w:r>
      <w:proofErr w:type="spellStart"/>
      <w:r>
        <w:t>commits</w:t>
      </w:r>
      <w:proofErr w:type="spellEnd"/>
      <w:r>
        <w:t xml:space="preserve"> Git : </w:t>
      </w:r>
      <w:hyperlink r:id="rId16" w:history="1">
        <w:r w:rsidRPr="004E574A">
          <w:rPr>
            <w:rStyle w:val="Lienhypertexte"/>
          </w:rPr>
          <w:t>https://gitmoji.dev/</w:t>
        </w:r>
      </w:hyperlink>
    </w:p>
    <w:p w14:paraId="7B1900BE" w14:textId="16146DB9" w:rsidR="004E574A" w:rsidRPr="00253E34" w:rsidRDefault="00E72656" w:rsidP="004E574A">
      <w:pPr>
        <w:pStyle w:val="Retraitcorpsdetexte"/>
        <w:numPr>
          <w:ilvl w:val="0"/>
          <w:numId w:val="49"/>
        </w:numPr>
        <w:rPr>
          <w:rStyle w:val="Lienhypertexte"/>
          <w:color w:val="auto"/>
          <w:u w:val="none"/>
        </w:rPr>
      </w:pPr>
      <w:r>
        <w:t xml:space="preserve">Blog de questions/réponses pour le code : </w:t>
      </w:r>
      <w:hyperlink r:id="rId17" w:history="1">
        <w:r w:rsidRPr="00E72656">
          <w:rPr>
            <w:rStyle w:val="Lienhypertexte"/>
          </w:rPr>
          <w:t>https://stackoverflow.com/</w:t>
        </w:r>
      </w:hyperlink>
    </w:p>
    <w:p w14:paraId="3A6192F4" w14:textId="08A3F645" w:rsidR="00253E34" w:rsidRPr="00A251AC" w:rsidRDefault="00253E34" w:rsidP="00347227">
      <w:pPr>
        <w:pStyle w:val="Retraitcorpsdetexte"/>
        <w:numPr>
          <w:ilvl w:val="0"/>
          <w:numId w:val="49"/>
        </w:numPr>
      </w:pPr>
      <w:hyperlink r:id="rId18" w:history="1">
        <w:r w:rsidRPr="00253E34">
          <w:rPr>
            <w:rStyle w:val="Lienhypertexte"/>
          </w:rPr>
          <w:t xml:space="preserve">La documentation officielle de </w:t>
        </w:r>
        <w:proofErr w:type="spellStart"/>
        <w:r w:rsidRPr="00253E34">
          <w:rPr>
            <w:rStyle w:val="Lienhypertexte"/>
          </w:rPr>
          <w:t>Sequelize</w:t>
        </w:r>
        <w:proofErr w:type="spellEnd"/>
      </w:hyperlink>
    </w:p>
    <w:p w14:paraId="10DE7B82" w14:textId="77777777" w:rsidR="00903FEF" w:rsidRDefault="00903FEF" w:rsidP="008E53F9">
      <w:pPr>
        <w:pStyle w:val="Titre1"/>
      </w:pPr>
      <w:bookmarkStart w:id="60" w:name="_Toc191389708"/>
      <w:r>
        <w:t>Annexes</w:t>
      </w:r>
      <w:bookmarkEnd w:id="60"/>
    </w:p>
    <w:p w14:paraId="00F23A8C" w14:textId="1CBE27CC" w:rsidR="00CB66E1" w:rsidRPr="00CB66E1" w:rsidRDefault="0078276F" w:rsidP="004E0E17">
      <w:pPr>
        <w:pStyle w:val="Corpsdetexte"/>
        <w:ind w:left="708"/>
      </w:pPr>
      <w:r>
        <w:t>Tous les documents utiles à la correction du projet sont dans l’arborescence (</w:t>
      </w:r>
      <w:hyperlink r:id="rId19" w:history="1">
        <w:r w:rsidRPr="0078276F">
          <w:rPr>
            <w:rStyle w:val="Lienhypertexte"/>
          </w:rPr>
          <w:t>GitHub</w:t>
        </w:r>
      </w:hyperlink>
      <w:r>
        <w:t xml:space="preserve">) ainsi qu’éventuellement dans le </w:t>
      </w:r>
      <w:hyperlink r:id="rId20" w:history="1">
        <w:r w:rsidRPr="0078276F">
          <w:rPr>
            <w:rStyle w:val="Lienhypertexte"/>
          </w:rPr>
          <w:t>GitHub Project</w:t>
        </w:r>
      </w:hyperlink>
      <w:r>
        <w:t>.</w:t>
      </w:r>
    </w:p>
    <w:p w14:paraId="5B1C3C43" w14:textId="65BD5482" w:rsidR="007F30AE" w:rsidRPr="00920F4E" w:rsidRDefault="007F30AE" w:rsidP="00494572">
      <w:pPr>
        <w:pStyle w:val="Informations"/>
        <w:ind w:left="2160"/>
      </w:pPr>
    </w:p>
    <w:sectPr w:rsidR="007F30AE" w:rsidRPr="00920F4E" w:rsidSect="00D160DD">
      <w:headerReference w:type="default" r:id="rId21"/>
      <w:footerReference w:type="default" r:id="rId2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CAF0D" w14:textId="77777777" w:rsidR="00D32234" w:rsidRDefault="00D32234">
      <w:r>
        <w:separator/>
      </w:r>
    </w:p>
  </w:endnote>
  <w:endnote w:type="continuationSeparator" w:id="0">
    <w:p w14:paraId="6F7E8992" w14:textId="77777777" w:rsidR="00D32234" w:rsidRDefault="00D32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94"/>
      <w:gridCol w:w="2634"/>
      <w:gridCol w:w="3042"/>
    </w:tblGrid>
    <w:tr w:rsidR="00A54CE7" w:rsidRPr="00000197" w14:paraId="38606B37" w14:textId="77777777" w:rsidTr="00E52B61">
      <w:trPr>
        <w:trHeight w:hRule="exact" w:val="227"/>
        <w:jc w:val="center"/>
      </w:trPr>
      <w:tc>
        <w:tcPr>
          <w:tcW w:w="3510" w:type="dxa"/>
          <w:vMerge w:val="restart"/>
          <w:vAlign w:val="center"/>
        </w:tcPr>
        <w:p w14:paraId="6B010BE0" w14:textId="77777777" w:rsidR="00A54CE7" w:rsidRPr="00A54CE7" w:rsidRDefault="00A54CE7" w:rsidP="002D7D46">
          <w:pPr>
            <w:pStyle w:val="-Pieddepage"/>
            <w:rPr>
              <w:lang w:val="en-US"/>
            </w:rPr>
          </w:pPr>
          <w:r w:rsidRPr="00A54CE7">
            <w:rPr>
              <w:lang w:val="en-US"/>
            </w:rPr>
            <w:t>Auteurs</w:t>
          </w:r>
          <w:r w:rsidRPr="00A54CE7">
            <w:rPr>
              <w:rFonts w:cs="Arial"/>
              <w:lang w:val="en-US"/>
            </w:rPr>
            <w:t> :</w:t>
          </w:r>
          <w:r w:rsidR="003E2701">
            <w:rPr>
              <w:rFonts w:cs="Arial"/>
              <w:lang w:val="en-US"/>
            </w:rPr>
            <w:t xml:space="preserve"> </w:t>
          </w:r>
          <w:r w:rsidRPr="00A54CE7">
            <w:rPr>
              <w:lang w:val="en-US"/>
            </w:rPr>
            <w:t xml:space="preserve">Mateo Thode, Alban </w:t>
          </w:r>
          <w:proofErr w:type="spellStart"/>
          <w:r w:rsidRPr="00A54CE7">
            <w:rPr>
              <w:lang w:val="en-US"/>
            </w:rPr>
            <w:t>Segalen</w:t>
          </w:r>
          <w:proofErr w:type="spellEnd"/>
          <w:r w:rsidRPr="00A54CE7">
            <w:rPr>
              <w:lang w:val="en-US"/>
            </w:rPr>
            <w:t>, Antoine Fabre</w:t>
          </w:r>
          <w:r w:rsidRPr="00A54CE7">
            <w:fldChar w:fldCharType="begin"/>
          </w:r>
          <w:r w:rsidRPr="00A54CE7">
            <w:instrText xml:space="preserve"> LASTSAVEDBY   \* MERGEFORMAT </w:instrText>
          </w:r>
          <w:r w:rsidRPr="00A54CE7">
            <w:rPr>
              <w:rFonts w:cs="Arial"/>
              <w:noProof/>
            </w:rPr>
            <w:fldChar w:fldCharType="end"/>
          </w:r>
        </w:p>
      </w:tc>
      <w:tc>
        <w:tcPr>
          <w:tcW w:w="2680" w:type="dxa"/>
          <w:vAlign w:val="center"/>
        </w:tcPr>
        <w:p w14:paraId="22318843" w14:textId="77777777" w:rsidR="00A54CE7" w:rsidRPr="00A54CE7" w:rsidRDefault="00A54CE7" w:rsidP="00955930">
          <w:pPr>
            <w:pStyle w:val="-Pieddepage"/>
            <w:jc w:val="center"/>
            <w:rPr>
              <w:rFonts w:cs="Arial"/>
              <w:szCs w:val="16"/>
              <w:lang w:val="en-US"/>
            </w:rPr>
          </w:pPr>
        </w:p>
      </w:tc>
      <w:tc>
        <w:tcPr>
          <w:tcW w:w="3096" w:type="dxa"/>
          <w:vAlign w:val="center"/>
        </w:tcPr>
        <w:p w14:paraId="61453DCA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11.02.2025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54CE7" w:rsidRPr="00000197" w14:paraId="7707158D" w14:textId="77777777" w:rsidTr="00E52B61">
      <w:trPr>
        <w:jc w:val="center"/>
      </w:trPr>
      <w:tc>
        <w:tcPr>
          <w:tcW w:w="3510" w:type="dxa"/>
          <w:vMerge/>
          <w:vAlign w:val="center"/>
        </w:tcPr>
        <w:p w14:paraId="65FDE7FB" w14:textId="77777777" w:rsidR="00A54CE7" w:rsidRPr="00000197" w:rsidRDefault="00A54CE7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58B98191" w14:textId="77777777" w:rsidR="00A54CE7" w:rsidRPr="00000197" w:rsidRDefault="00A54CE7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>
            <w:rPr>
              <w:rStyle w:val="Numrodepage"/>
              <w:rFonts w:cs="Arial"/>
              <w:noProof/>
              <w:szCs w:val="16"/>
            </w:rPr>
            <w:t>6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FAC7B67" w14:textId="77777777" w:rsidR="00A54CE7" w:rsidRPr="00000197" w:rsidRDefault="00A54CE7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04.09.2009 15:21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A4393" w:rsidRPr="00253E34" w14:paraId="5B3B040A" w14:textId="77777777" w:rsidTr="00E52B61">
      <w:trPr>
        <w:jc w:val="center"/>
      </w:trPr>
      <w:tc>
        <w:tcPr>
          <w:tcW w:w="3510" w:type="dxa"/>
          <w:vAlign w:val="center"/>
        </w:tcPr>
        <w:p w14:paraId="65D2BB14" w14:textId="3A5AE31E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</w:t>
          </w:r>
          <w:r w:rsidR="00FE1548">
            <w:rPr>
              <w:rFonts w:cs="Arial"/>
              <w:szCs w:val="16"/>
            </w:rPr>
            <w:t xml:space="preserve"> </w:t>
          </w:r>
          <w:r w:rsidRPr="00000197">
            <w:rPr>
              <w:rFonts w:cs="Arial"/>
              <w:szCs w:val="16"/>
            </w:rPr>
            <w:t xml:space="preserve">: </w:t>
          </w:r>
          <w:fldSimple w:instr=" REVNUM  \* Arabic  \* MERGEFORMAT ">
            <w:r w:rsidR="009D4DE6">
              <w:rPr>
                <w:noProof/>
              </w:rPr>
              <w:t>423</w:t>
            </w:r>
          </w:fldSimple>
          <w:r>
            <w:rPr>
              <w:rFonts w:cs="Arial"/>
              <w:szCs w:val="16"/>
            </w:rPr>
            <w:t xml:space="preserve"> du </w:t>
          </w:r>
          <w:r w:rsidR="00F75167">
            <w:rPr>
              <w:rFonts w:cs="Arial"/>
              <w:szCs w:val="16"/>
            </w:rPr>
            <w:fldChar w:fldCharType="begin"/>
          </w:r>
          <w:r w:rsidR="00F75167">
            <w:rPr>
              <w:rFonts w:cs="Arial"/>
              <w:szCs w:val="16"/>
            </w:rPr>
            <w:instrText xml:space="preserve"> SAVEDATE  \@ "dd.MM.yyyy HH:mm"  \* MERGEFORMAT </w:instrText>
          </w:r>
          <w:r w:rsidR="00F75167">
            <w:rPr>
              <w:rFonts w:cs="Arial"/>
              <w:szCs w:val="16"/>
            </w:rPr>
            <w:fldChar w:fldCharType="separate"/>
          </w:r>
          <w:r w:rsidR="00253E34">
            <w:rPr>
              <w:rFonts w:cs="Arial"/>
              <w:noProof/>
              <w:szCs w:val="16"/>
            </w:rPr>
            <w:t>25.02.2025 15:27</w:t>
          </w:r>
          <w:r w:rsidR="00F75167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605FEE04" w14:textId="77777777" w:rsidR="00AA4393" w:rsidRPr="00F75167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F75167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F75167" w:rsidRPr="00F75167">
            <w:rPr>
              <w:rFonts w:cs="Arial"/>
              <w:noProof/>
              <w:szCs w:val="16"/>
              <w:lang w:val="en-US"/>
            </w:rPr>
            <w:t>R-P</w:t>
          </w:r>
          <w:r w:rsidR="00F75167" w:rsidRPr="00F75167">
            <w:rPr>
              <w:noProof/>
              <w:lang w:val="en-US"/>
            </w:rPr>
            <w:t>_Web295-ThodeMateo_SegalenAlban_FabreAntoine-rapport.docx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16E5C1" w14:textId="77777777" w:rsidR="00AA4393" w:rsidRPr="00F75167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2FC19" w14:textId="77777777" w:rsidR="00D32234" w:rsidRDefault="00D32234">
      <w:r>
        <w:separator/>
      </w:r>
    </w:p>
  </w:footnote>
  <w:footnote w:type="continuationSeparator" w:id="0">
    <w:p w14:paraId="34430978" w14:textId="77777777" w:rsidR="00D32234" w:rsidRDefault="00D322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FBB08F4" w14:textId="77777777">
      <w:trPr>
        <w:trHeight w:val="536"/>
        <w:jc w:val="center"/>
      </w:trPr>
      <w:tc>
        <w:tcPr>
          <w:tcW w:w="2445" w:type="dxa"/>
          <w:vAlign w:val="center"/>
        </w:tcPr>
        <w:p w14:paraId="042F5200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26696D85" w14:textId="77777777" w:rsidR="00AA4393" w:rsidRPr="00B4738A" w:rsidRDefault="00AA4393" w:rsidP="00B4738A"/>
      </w:tc>
      <w:tc>
        <w:tcPr>
          <w:tcW w:w="2283" w:type="dxa"/>
          <w:vAlign w:val="center"/>
        </w:tcPr>
        <w:p w14:paraId="359B3E8A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4765FA9" wp14:editId="2C40C95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5343CB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F4E456F"/>
    <w:multiLevelType w:val="hybridMultilevel"/>
    <w:tmpl w:val="10642D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1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2E1469E6"/>
    <w:multiLevelType w:val="hybridMultilevel"/>
    <w:tmpl w:val="E056F7E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99866685">
    <w:abstractNumId w:val="11"/>
  </w:num>
  <w:num w:numId="2" w16cid:durableId="833254824">
    <w:abstractNumId w:val="19"/>
  </w:num>
  <w:num w:numId="3" w16cid:durableId="1997106340">
    <w:abstractNumId w:val="15"/>
  </w:num>
  <w:num w:numId="4" w16cid:durableId="993873691">
    <w:abstractNumId w:val="36"/>
  </w:num>
  <w:num w:numId="5" w16cid:durableId="553590030">
    <w:abstractNumId w:val="36"/>
  </w:num>
  <w:num w:numId="6" w16cid:durableId="1002124930">
    <w:abstractNumId w:val="15"/>
  </w:num>
  <w:num w:numId="7" w16cid:durableId="516701213">
    <w:abstractNumId w:val="15"/>
  </w:num>
  <w:num w:numId="8" w16cid:durableId="918053250">
    <w:abstractNumId w:val="15"/>
  </w:num>
  <w:num w:numId="9" w16cid:durableId="975110719">
    <w:abstractNumId w:val="15"/>
  </w:num>
  <w:num w:numId="10" w16cid:durableId="690835811">
    <w:abstractNumId w:val="36"/>
  </w:num>
  <w:num w:numId="11" w16cid:durableId="118379296">
    <w:abstractNumId w:val="15"/>
  </w:num>
  <w:num w:numId="12" w16cid:durableId="1408576575">
    <w:abstractNumId w:val="23"/>
  </w:num>
  <w:num w:numId="13" w16cid:durableId="434447258">
    <w:abstractNumId w:val="21"/>
  </w:num>
  <w:num w:numId="14" w16cid:durableId="1137914434">
    <w:abstractNumId w:val="20"/>
  </w:num>
  <w:num w:numId="15" w16cid:durableId="1274750501">
    <w:abstractNumId w:val="17"/>
  </w:num>
  <w:num w:numId="16" w16cid:durableId="2025663125">
    <w:abstractNumId w:val="33"/>
  </w:num>
  <w:num w:numId="17" w16cid:durableId="1345521319">
    <w:abstractNumId w:val="28"/>
  </w:num>
  <w:num w:numId="18" w16cid:durableId="46225907">
    <w:abstractNumId w:val="41"/>
  </w:num>
  <w:num w:numId="19" w16cid:durableId="1377006354">
    <w:abstractNumId w:val="39"/>
  </w:num>
  <w:num w:numId="20" w16cid:durableId="1126850359">
    <w:abstractNumId w:val="10"/>
  </w:num>
  <w:num w:numId="21" w16cid:durableId="1644046678">
    <w:abstractNumId w:val="37"/>
  </w:num>
  <w:num w:numId="22" w16cid:durableId="470905002">
    <w:abstractNumId w:val="27"/>
  </w:num>
  <w:num w:numId="23" w16cid:durableId="1758408119">
    <w:abstractNumId w:val="25"/>
  </w:num>
  <w:num w:numId="24" w16cid:durableId="1831753336">
    <w:abstractNumId w:val="13"/>
  </w:num>
  <w:num w:numId="25" w16cid:durableId="2067609641">
    <w:abstractNumId w:val="18"/>
  </w:num>
  <w:num w:numId="26" w16cid:durableId="689575941">
    <w:abstractNumId w:val="12"/>
  </w:num>
  <w:num w:numId="27" w16cid:durableId="1328434994">
    <w:abstractNumId w:val="32"/>
  </w:num>
  <w:num w:numId="28" w16cid:durableId="1393194275">
    <w:abstractNumId w:val="35"/>
  </w:num>
  <w:num w:numId="29" w16cid:durableId="835266732">
    <w:abstractNumId w:val="30"/>
  </w:num>
  <w:num w:numId="30" w16cid:durableId="1781534933">
    <w:abstractNumId w:val="31"/>
  </w:num>
  <w:num w:numId="31" w16cid:durableId="1075854773">
    <w:abstractNumId w:val="38"/>
  </w:num>
  <w:num w:numId="32" w16cid:durableId="1630739175">
    <w:abstractNumId w:val="8"/>
  </w:num>
  <w:num w:numId="33" w16cid:durableId="771169964">
    <w:abstractNumId w:val="3"/>
  </w:num>
  <w:num w:numId="34" w16cid:durableId="1962224330">
    <w:abstractNumId w:val="2"/>
  </w:num>
  <w:num w:numId="35" w16cid:durableId="2025351977">
    <w:abstractNumId w:val="1"/>
  </w:num>
  <w:num w:numId="36" w16cid:durableId="1141115275">
    <w:abstractNumId w:val="0"/>
  </w:num>
  <w:num w:numId="37" w16cid:durableId="123810698">
    <w:abstractNumId w:val="9"/>
  </w:num>
  <w:num w:numId="38" w16cid:durableId="1820615998">
    <w:abstractNumId w:val="7"/>
  </w:num>
  <w:num w:numId="39" w16cid:durableId="316150142">
    <w:abstractNumId w:val="6"/>
  </w:num>
  <w:num w:numId="40" w16cid:durableId="1974018806">
    <w:abstractNumId w:val="5"/>
  </w:num>
  <w:num w:numId="41" w16cid:durableId="964775076">
    <w:abstractNumId w:val="4"/>
  </w:num>
  <w:num w:numId="42" w16cid:durableId="1671785592">
    <w:abstractNumId w:val="29"/>
  </w:num>
  <w:num w:numId="43" w16cid:durableId="658730334">
    <w:abstractNumId w:val="26"/>
  </w:num>
  <w:num w:numId="44" w16cid:durableId="1885828838">
    <w:abstractNumId w:val="40"/>
  </w:num>
  <w:num w:numId="45" w16cid:durableId="239872576">
    <w:abstractNumId w:val="14"/>
  </w:num>
  <w:num w:numId="46" w16cid:durableId="1977484811">
    <w:abstractNumId w:val="24"/>
  </w:num>
  <w:num w:numId="47" w16cid:durableId="1568299305">
    <w:abstractNumId w:val="34"/>
  </w:num>
  <w:num w:numId="48" w16cid:durableId="1579486532">
    <w:abstractNumId w:val="16"/>
  </w:num>
  <w:num w:numId="49" w16cid:durableId="2143381435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E7"/>
    <w:rsid w:val="00000197"/>
    <w:rsid w:val="00006AEB"/>
    <w:rsid w:val="00010B9A"/>
    <w:rsid w:val="00010ECB"/>
    <w:rsid w:val="0001209F"/>
    <w:rsid w:val="0001566F"/>
    <w:rsid w:val="00021D00"/>
    <w:rsid w:val="000316F0"/>
    <w:rsid w:val="00031ABE"/>
    <w:rsid w:val="00037C09"/>
    <w:rsid w:val="00040E51"/>
    <w:rsid w:val="00044099"/>
    <w:rsid w:val="00045A82"/>
    <w:rsid w:val="0005545A"/>
    <w:rsid w:val="00055DB3"/>
    <w:rsid w:val="0006293D"/>
    <w:rsid w:val="00063F97"/>
    <w:rsid w:val="00065971"/>
    <w:rsid w:val="00067419"/>
    <w:rsid w:val="00077DCF"/>
    <w:rsid w:val="0008337D"/>
    <w:rsid w:val="00084BA1"/>
    <w:rsid w:val="00086114"/>
    <w:rsid w:val="000957D9"/>
    <w:rsid w:val="00097800"/>
    <w:rsid w:val="000A1B63"/>
    <w:rsid w:val="000A34C6"/>
    <w:rsid w:val="000A7B4A"/>
    <w:rsid w:val="000B6511"/>
    <w:rsid w:val="000B6BE0"/>
    <w:rsid w:val="000C6274"/>
    <w:rsid w:val="000E27BF"/>
    <w:rsid w:val="000E494B"/>
    <w:rsid w:val="000E7483"/>
    <w:rsid w:val="000F076C"/>
    <w:rsid w:val="000F22B9"/>
    <w:rsid w:val="000F381C"/>
    <w:rsid w:val="001039D9"/>
    <w:rsid w:val="00103AFB"/>
    <w:rsid w:val="001042E2"/>
    <w:rsid w:val="0010591C"/>
    <w:rsid w:val="00111445"/>
    <w:rsid w:val="00111811"/>
    <w:rsid w:val="00114120"/>
    <w:rsid w:val="001170CB"/>
    <w:rsid w:val="0012753C"/>
    <w:rsid w:val="00131473"/>
    <w:rsid w:val="001342F3"/>
    <w:rsid w:val="00137DE9"/>
    <w:rsid w:val="0014566D"/>
    <w:rsid w:val="0015167D"/>
    <w:rsid w:val="00152A26"/>
    <w:rsid w:val="00156135"/>
    <w:rsid w:val="001600EB"/>
    <w:rsid w:val="00165328"/>
    <w:rsid w:val="00170B3C"/>
    <w:rsid w:val="0017463A"/>
    <w:rsid w:val="001764CE"/>
    <w:rsid w:val="0018009E"/>
    <w:rsid w:val="00180366"/>
    <w:rsid w:val="00183417"/>
    <w:rsid w:val="00186554"/>
    <w:rsid w:val="001A562E"/>
    <w:rsid w:val="001A7CEC"/>
    <w:rsid w:val="001C0924"/>
    <w:rsid w:val="001C26B9"/>
    <w:rsid w:val="001C454D"/>
    <w:rsid w:val="001D1641"/>
    <w:rsid w:val="001D4577"/>
    <w:rsid w:val="001D72BA"/>
    <w:rsid w:val="001E654C"/>
    <w:rsid w:val="001F2420"/>
    <w:rsid w:val="001F6EEB"/>
    <w:rsid w:val="0020234D"/>
    <w:rsid w:val="00214F93"/>
    <w:rsid w:val="00224069"/>
    <w:rsid w:val="00225474"/>
    <w:rsid w:val="00240945"/>
    <w:rsid w:val="00247660"/>
    <w:rsid w:val="00253E34"/>
    <w:rsid w:val="00261427"/>
    <w:rsid w:val="002675D5"/>
    <w:rsid w:val="00270638"/>
    <w:rsid w:val="00274DEA"/>
    <w:rsid w:val="00276171"/>
    <w:rsid w:val="002769B1"/>
    <w:rsid w:val="002770F3"/>
    <w:rsid w:val="00290BE5"/>
    <w:rsid w:val="002951BD"/>
    <w:rsid w:val="00295E2B"/>
    <w:rsid w:val="00297E2A"/>
    <w:rsid w:val="002B2CC6"/>
    <w:rsid w:val="002B6893"/>
    <w:rsid w:val="002C2233"/>
    <w:rsid w:val="002C6634"/>
    <w:rsid w:val="002D7D46"/>
    <w:rsid w:val="002E756F"/>
    <w:rsid w:val="002F038B"/>
    <w:rsid w:val="002F2AD2"/>
    <w:rsid w:val="002F4433"/>
    <w:rsid w:val="002F4738"/>
    <w:rsid w:val="002F66F0"/>
    <w:rsid w:val="00301F42"/>
    <w:rsid w:val="00303260"/>
    <w:rsid w:val="00310160"/>
    <w:rsid w:val="0031563E"/>
    <w:rsid w:val="003313EC"/>
    <w:rsid w:val="00332CDE"/>
    <w:rsid w:val="00333BF9"/>
    <w:rsid w:val="00340660"/>
    <w:rsid w:val="0034172E"/>
    <w:rsid w:val="00342DE1"/>
    <w:rsid w:val="00347227"/>
    <w:rsid w:val="0035105A"/>
    <w:rsid w:val="00357025"/>
    <w:rsid w:val="0037071E"/>
    <w:rsid w:val="00380FB8"/>
    <w:rsid w:val="00383A9B"/>
    <w:rsid w:val="003842A1"/>
    <w:rsid w:val="00384A42"/>
    <w:rsid w:val="003A0CAA"/>
    <w:rsid w:val="003A7A58"/>
    <w:rsid w:val="003C656F"/>
    <w:rsid w:val="003D4646"/>
    <w:rsid w:val="003E018B"/>
    <w:rsid w:val="003E2701"/>
    <w:rsid w:val="003E32B9"/>
    <w:rsid w:val="003E7CFE"/>
    <w:rsid w:val="003F1870"/>
    <w:rsid w:val="00405033"/>
    <w:rsid w:val="00407333"/>
    <w:rsid w:val="0040782E"/>
    <w:rsid w:val="00420201"/>
    <w:rsid w:val="004202D8"/>
    <w:rsid w:val="004206A2"/>
    <w:rsid w:val="00426414"/>
    <w:rsid w:val="00431006"/>
    <w:rsid w:val="0043666E"/>
    <w:rsid w:val="00436B90"/>
    <w:rsid w:val="00446975"/>
    <w:rsid w:val="00450076"/>
    <w:rsid w:val="00453966"/>
    <w:rsid w:val="00454074"/>
    <w:rsid w:val="0045575B"/>
    <w:rsid w:val="004631C2"/>
    <w:rsid w:val="00465176"/>
    <w:rsid w:val="00467101"/>
    <w:rsid w:val="00481688"/>
    <w:rsid w:val="00482A3F"/>
    <w:rsid w:val="004838F0"/>
    <w:rsid w:val="00485255"/>
    <w:rsid w:val="00494572"/>
    <w:rsid w:val="00496998"/>
    <w:rsid w:val="004B4F69"/>
    <w:rsid w:val="004B6F82"/>
    <w:rsid w:val="004C6BBA"/>
    <w:rsid w:val="004C6E06"/>
    <w:rsid w:val="004D08EE"/>
    <w:rsid w:val="004D5266"/>
    <w:rsid w:val="004D7948"/>
    <w:rsid w:val="004E0E17"/>
    <w:rsid w:val="004E574A"/>
    <w:rsid w:val="004E7108"/>
    <w:rsid w:val="00505421"/>
    <w:rsid w:val="00510F5A"/>
    <w:rsid w:val="00515A5C"/>
    <w:rsid w:val="00520D6E"/>
    <w:rsid w:val="0052224B"/>
    <w:rsid w:val="0053041F"/>
    <w:rsid w:val="005328B0"/>
    <w:rsid w:val="0054054F"/>
    <w:rsid w:val="00542CE3"/>
    <w:rsid w:val="00545179"/>
    <w:rsid w:val="00546FF3"/>
    <w:rsid w:val="00552D07"/>
    <w:rsid w:val="0055647F"/>
    <w:rsid w:val="00565540"/>
    <w:rsid w:val="00571E4B"/>
    <w:rsid w:val="00573D06"/>
    <w:rsid w:val="00574085"/>
    <w:rsid w:val="005926D0"/>
    <w:rsid w:val="00592D68"/>
    <w:rsid w:val="0059779E"/>
    <w:rsid w:val="005A460A"/>
    <w:rsid w:val="005A59AF"/>
    <w:rsid w:val="005B27EF"/>
    <w:rsid w:val="005C2585"/>
    <w:rsid w:val="005C7170"/>
    <w:rsid w:val="005D23B1"/>
    <w:rsid w:val="005D35A4"/>
    <w:rsid w:val="005E6192"/>
    <w:rsid w:val="005E6B56"/>
    <w:rsid w:val="005F17EE"/>
    <w:rsid w:val="006002B9"/>
    <w:rsid w:val="00604FCA"/>
    <w:rsid w:val="00612AD8"/>
    <w:rsid w:val="00615583"/>
    <w:rsid w:val="006262BB"/>
    <w:rsid w:val="00626DFF"/>
    <w:rsid w:val="00633E75"/>
    <w:rsid w:val="00645760"/>
    <w:rsid w:val="006471CC"/>
    <w:rsid w:val="00655854"/>
    <w:rsid w:val="0065682E"/>
    <w:rsid w:val="00656974"/>
    <w:rsid w:val="00673C1D"/>
    <w:rsid w:val="006902A9"/>
    <w:rsid w:val="00694EA4"/>
    <w:rsid w:val="0069620D"/>
    <w:rsid w:val="006966D0"/>
    <w:rsid w:val="006B1197"/>
    <w:rsid w:val="006C1206"/>
    <w:rsid w:val="006E132F"/>
    <w:rsid w:val="006E226C"/>
    <w:rsid w:val="006E2CE8"/>
    <w:rsid w:val="006E4DA8"/>
    <w:rsid w:val="006F0B99"/>
    <w:rsid w:val="007010E6"/>
    <w:rsid w:val="00707912"/>
    <w:rsid w:val="007118D3"/>
    <w:rsid w:val="007211A1"/>
    <w:rsid w:val="00721926"/>
    <w:rsid w:val="007344E8"/>
    <w:rsid w:val="0073578D"/>
    <w:rsid w:val="00736A21"/>
    <w:rsid w:val="00736B0D"/>
    <w:rsid w:val="00740182"/>
    <w:rsid w:val="00742484"/>
    <w:rsid w:val="00744762"/>
    <w:rsid w:val="0074498A"/>
    <w:rsid w:val="007476C9"/>
    <w:rsid w:val="00753A51"/>
    <w:rsid w:val="00765BA6"/>
    <w:rsid w:val="00766D75"/>
    <w:rsid w:val="00766FE3"/>
    <w:rsid w:val="007700A7"/>
    <w:rsid w:val="007724F1"/>
    <w:rsid w:val="00772BC0"/>
    <w:rsid w:val="007734D1"/>
    <w:rsid w:val="00773B17"/>
    <w:rsid w:val="0077437E"/>
    <w:rsid w:val="007748A7"/>
    <w:rsid w:val="0078276F"/>
    <w:rsid w:val="007873A9"/>
    <w:rsid w:val="00794945"/>
    <w:rsid w:val="007A137C"/>
    <w:rsid w:val="007A6F43"/>
    <w:rsid w:val="007B0FB3"/>
    <w:rsid w:val="007C2717"/>
    <w:rsid w:val="007D0A71"/>
    <w:rsid w:val="007D2CDF"/>
    <w:rsid w:val="007D546C"/>
    <w:rsid w:val="007E5F3D"/>
    <w:rsid w:val="007F30AE"/>
    <w:rsid w:val="00807F84"/>
    <w:rsid w:val="00811ECC"/>
    <w:rsid w:val="0081740D"/>
    <w:rsid w:val="00832EE6"/>
    <w:rsid w:val="00840EAA"/>
    <w:rsid w:val="0084157F"/>
    <w:rsid w:val="00844539"/>
    <w:rsid w:val="00845304"/>
    <w:rsid w:val="008468C8"/>
    <w:rsid w:val="00851A5E"/>
    <w:rsid w:val="00853E81"/>
    <w:rsid w:val="008553FC"/>
    <w:rsid w:val="00860283"/>
    <w:rsid w:val="00891718"/>
    <w:rsid w:val="00892301"/>
    <w:rsid w:val="008A00E8"/>
    <w:rsid w:val="008A464B"/>
    <w:rsid w:val="008B73BD"/>
    <w:rsid w:val="008C1F3F"/>
    <w:rsid w:val="008C40C0"/>
    <w:rsid w:val="008D556A"/>
    <w:rsid w:val="008D55CF"/>
    <w:rsid w:val="008D5D6E"/>
    <w:rsid w:val="008E05FB"/>
    <w:rsid w:val="008E13F2"/>
    <w:rsid w:val="008E4542"/>
    <w:rsid w:val="008E4C85"/>
    <w:rsid w:val="008E4F86"/>
    <w:rsid w:val="008E539B"/>
    <w:rsid w:val="008E53F9"/>
    <w:rsid w:val="00902523"/>
    <w:rsid w:val="0090391B"/>
    <w:rsid w:val="00903FEF"/>
    <w:rsid w:val="00905B04"/>
    <w:rsid w:val="00911E0E"/>
    <w:rsid w:val="009142E2"/>
    <w:rsid w:val="00915B27"/>
    <w:rsid w:val="00920F4E"/>
    <w:rsid w:val="009211D9"/>
    <w:rsid w:val="009250B0"/>
    <w:rsid w:val="009265A8"/>
    <w:rsid w:val="00932149"/>
    <w:rsid w:val="00932BD1"/>
    <w:rsid w:val="00934032"/>
    <w:rsid w:val="00934E66"/>
    <w:rsid w:val="009440AB"/>
    <w:rsid w:val="00946DD7"/>
    <w:rsid w:val="00955930"/>
    <w:rsid w:val="0096064C"/>
    <w:rsid w:val="00961794"/>
    <w:rsid w:val="00967BD0"/>
    <w:rsid w:val="00973DF8"/>
    <w:rsid w:val="0099022A"/>
    <w:rsid w:val="009A33C3"/>
    <w:rsid w:val="009A3D71"/>
    <w:rsid w:val="009A72D7"/>
    <w:rsid w:val="009B009E"/>
    <w:rsid w:val="009B1573"/>
    <w:rsid w:val="009B190E"/>
    <w:rsid w:val="009B3029"/>
    <w:rsid w:val="009B356B"/>
    <w:rsid w:val="009B6D11"/>
    <w:rsid w:val="009B6FDC"/>
    <w:rsid w:val="009C346F"/>
    <w:rsid w:val="009D1A69"/>
    <w:rsid w:val="009D39F7"/>
    <w:rsid w:val="009D480B"/>
    <w:rsid w:val="009D4DE6"/>
    <w:rsid w:val="009E0F16"/>
    <w:rsid w:val="009E3C26"/>
    <w:rsid w:val="009E3E65"/>
    <w:rsid w:val="009F1B8C"/>
    <w:rsid w:val="009F75DD"/>
    <w:rsid w:val="009F7FDB"/>
    <w:rsid w:val="00A029F7"/>
    <w:rsid w:val="00A07660"/>
    <w:rsid w:val="00A13689"/>
    <w:rsid w:val="00A2370B"/>
    <w:rsid w:val="00A251AC"/>
    <w:rsid w:val="00A252C2"/>
    <w:rsid w:val="00A3107E"/>
    <w:rsid w:val="00A54CE7"/>
    <w:rsid w:val="00A65F0B"/>
    <w:rsid w:val="00A706B7"/>
    <w:rsid w:val="00A9059F"/>
    <w:rsid w:val="00A90B28"/>
    <w:rsid w:val="00AA2A15"/>
    <w:rsid w:val="00AA4393"/>
    <w:rsid w:val="00AA6D25"/>
    <w:rsid w:val="00AB03F0"/>
    <w:rsid w:val="00AB1CA6"/>
    <w:rsid w:val="00AC3033"/>
    <w:rsid w:val="00AD7052"/>
    <w:rsid w:val="00AE282D"/>
    <w:rsid w:val="00AE3A8E"/>
    <w:rsid w:val="00AF4932"/>
    <w:rsid w:val="00AF58E1"/>
    <w:rsid w:val="00B0140E"/>
    <w:rsid w:val="00B147A7"/>
    <w:rsid w:val="00B20D38"/>
    <w:rsid w:val="00B241D2"/>
    <w:rsid w:val="00B31E3E"/>
    <w:rsid w:val="00B33505"/>
    <w:rsid w:val="00B355DA"/>
    <w:rsid w:val="00B35B7A"/>
    <w:rsid w:val="00B40A8E"/>
    <w:rsid w:val="00B42CDD"/>
    <w:rsid w:val="00B44A78"/>
    <w:rsid w:val="00B4738A"/>
    <w:rsid w:val="00B53A94"/>
    <w:rsid w:val="00B612B2"/>
    <w:rsid w:val="00B64C66"/>
    <w:rsid w:val="00B870F0"/>
    <w:rsid w:val="00B8737B"/>
    <w:rsid w:val="00B91C3F"/>
    <w:rsid w:val="00B95EC5"/>
    <w:rsid w:val="00B96AA1"/>
    <w:rsid w:val="00B96EE2"/>
    <w:rsid w:val="00BA2177"/>
    <w:rsid w:val="00BA56D2"/>
    <w:rsid w:val="00BA7DF1"/>
    <w:rsid w:val="00BB443D"/>
    <w:rsid w:val="00BB6B2B"/>
    <w:rsid w:val="00BC7B4A"/>
    <w:rsid w:val="00BD2277"/>
    <w:rsid w:val="00BD30F3"/>
    <w:rsid w:val="00BD3E92"/>
    <w:rsid w:val="00BD773C"/>
    <w:rsid w:val="00BE03FA"/>
    <w:rsid w:val="00BE185C"/>
    <w:rsid w:val="00BF7A15"/>
    <w:rsid w:val="00BF7C66"/>
    <w:rsid w:val="00C00F6B"/>
    <w:rsid w:val="00C1372C"/>
    <w:rsid w:val="00C140B0"/>
    <w:rsid w:val="00C20939"/>
    <w:rsid w:val="00C317D2"/>
    <w:rsid w:val="00C329D7"/>
    <w:rsid w:val="00C32A5C"/>
    <w:rsid w:val="00C33C51"/>
    <w:rsid w:val="00C3590E"/>
    <w:rsid w:val="00C37F11"/>
    <w:rsid w:val="00C44745"/>
    <w:rsid w:val="00C55993"/>
    <w:rsid w:val="00C6397A"/>
    <w:rsid w:val="00C652A5"/>
    <w:rsid w:val="00C73056"/>
    <w:rsid w:val="00C76554"/>
    <w:rsid w:val="00C90570"/>
    <w:rsid w:val="00C95A4C"/>
    <w:rsid w:val="00C95E42"/>
    <w:rsid w:val="00CA0D28"/>
    <w:rsid w:val="00CA21BA"/>
    <w:rsid w:val="00CA57E6"/>
    <w:rsid w:val="00CA761A"/>
    <w:rsid w:val="00CB66E1"/>
    <w:rsid w:val="00CB712D"/>
    <w:rsid w:val="00CC36AD"/>
    <w:rsid w:val="00CC5CAD"/>
    <w:rsid w:val="00CD1A2D"/>
    <w:rsid w:val="00CD7D72"/>
    <w:rsid w:val="00CE29B3"/>
    <w:rsid w:val="00CF0444"/>
    <w:rsid w:val="00CF7FE5"/>
    <w:rsid w:val="00D14587"/>
    <w:rsid w:val="00D15AE6"/>
    <w:rsid w:val="00D160DD"/>
    <w:rsid w:val="00D174BC"/>
    <w:rsid w:val="00D21CE2"/>
    <w:rsid w:val="00D275C6"/>
    <w:rsid w:val="00D3031B"/>
    <w:rsid w:val="00D3206F"/>
    <w:rsid w:val="00D32234"/>
    <w:rsid w:val="00D327EC"/>
    <w:rsid w:val="00D351EC"/>
    <w:rsid w:val="00D36ABB"/>
    <w:rsid w:val="00D405C9"/>
    <w:rsid w:val="00D50ED4"/>
    <w:rsid w:val="00D5131C"/>
    <w:rsid w:val="00D64B85"/>
    <w:rsid w:val="00D64F19"/>
    <w:rsid w:val="00D6552C"/>
    <w:rsid w:val="00D6737B"/>
    <w:rsid w:val="00D81D4A"/>
    <w:rsid w:val="00D82BEB"/>
    <w:rsid w:val="00D84252"/>
    <w:rsid w:val="00D9274F"/>
    <w:rsid w:val="00DA3EA7"/>
    <w:rsid w:val="00DB1DCD"/>
    <w:rsid w:val="00DB3CEB"/>
    <w:rsid w:val="00DB4A74"/>
    <w:rsid w:val="00DD168C"/>
    <w:rsid w:val="00DD4CED"/>
    <w:rsid w:val="00E015B8"/>
    <w:rsid w:val="00E07EAC"/>
    <w:rsid w:val="00E1012A"/>
    <w:rsid w:val="00E12AE5"/>
    <w:rsid w:val="00E36A10"/>
    <w:rsid w:val="00E4013E"/>
    <w:rsid w:val="00E416AC"/>
    <w:rsid w:val="00E41BC2"/>
    <w:rsid w:val="00E47090"/>
    <w:rsid w:val="00E52B61"/>
    <w:rsid w:val="00E5636D"/>
    <w:rsid w:val="00E61B66"/>
    <w:rsid w:val="00E658ED"/>
    <w:rsid w:val="00E72656"/>
    <w:rsid w:val="00E81328"/>
    <w:rsid w:val="00E83CC6"/>
    <w:rsid w:val="00EA27A7"/>
    <w:rsid w:val="00EA3E90"/>
    <w:rsid w:val="00EA440B"/>
    <w:rsid w:val="00EC677D"/>
    <w:rsid w:val="00EC755C"/>
    <w:rsid w:val="00ED4EA8"/>
    <w:rsid w:val="00ED6F41"/>
    <w:rsid w:val="00ED6F46"/>
    <w:rsid w:val="00EE16F0"/>
    <w:rsid w:val="00EE431D"/>
    <w:rsid w:val="00EE4EC4"/>
    <w:rsid w:val="00EE55F0"/>
    <w:rsid w:val="00EF68D7"/>
    <w:rsid w:val="00EF7B8C"/>
    <w:rsid w:val="00F01A85"/>
    <w:rsid w:val="00F1003D"/>
    <w:rsid w:val="00F17255"/>
    <w:rsid w:val="00F23491"/>
    <w:rsid w:val="00F277A8"/>
    <w:rsid w:val="00F30419"/>
    <w:rsid w:val="00F40A5D"/>
    <w:rsid w:val="00F512A6"/>
    <w:rsid w:val="00F64C0E"/>
    <w:rsid w:val="00F66062"/>
    <w:rsid w:val="00F663A4"/>
    <w:rsid w:val="00F664DF"/>
    <w:rsid w:val="00F75167"/>
    <w:rsid w:val="00F7705C"/>
    <w:rsid w:val="00F93513"/>
    <w:rsid w:val="00FB1CD6"/>
    <w:rsid w:val="00FB545C"/>
    <w:rsid w:val="00FD084D"/>
    <w:rsid w:val="00FD133F"/>
    <w:rsid w:val="00FD4203"/>
    <w:rsid w:val="00FD74D3"/>
    <w:rsid w:val="00FE1548"/>
    <w:rsid w:val="00FE2C65"/>
    <w:rsid w:val="00FE2EA6"/>
    <w:rsid w:val="00FF6AE5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DA3C95B"/>
  <w15:docId w15:val="{5D54CE19-6A03-447D-8384-A0B0F5A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35A4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B42CDD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rsid w:val="009B1573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ar"/>
    <w:qFormat/>
    <w:rsid w:val="004969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416"/>
    </w:pPr>
    <w:rPr>
      <w:rFonts w:ascii="Consolas" w:hAnsi="Consolas"/>
    </w:rPr>
  </w:style>
  <w:style w:type="character" w:customStyle="1" w:styleId="CodeCar">
    <w:name w:val="Code Car"/>
    <w:basedOn w:val="Policepardfaut"/>
    <w:link w:val="Code"/>
    <w:rsid w:val="00496998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github.com/users/ASETML/projects/5" TargetMode="External"/><Relationship Id="rId18" Type="http://schemas.openxmlformats.org/officeDocument/2006/relationships/hyperlink" Target="https://sequelize.org/docs/v6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ASETML/P_Web295" TargetMode="External"/><Relationship Id="rId17" Type="http://schemas.openxmlformats.org/officeDocument/2006/relationships/hyperlink" Target="https://stackoverflow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moji.dev/" TargetMode="External"/><Relationship Id="rId20" Type="http://schemas.openxmlformats.org/officeDocument/2006/relationships/hyperlink" Target="https://github.com/users/ASETML/projects/5/views/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users/ASETML/projects/5/views/1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ETML/P_Web295/commits/mai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SETML/P_Web295" TargetMode="External"/><Relationship Id="rId19" Type="http://schemas.openxmlformats.org/officeDocument/2006/relationships/hyperlink" Target="https://github.com/ASETML/P_Web2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ETML/P_Web295/blob/9a47befd1c229d6f7fc64836f64aac1e31d19603/livres/E-P_Web295-GCR001-Cdc.pdf" TargetMode="External"/><Relationship Id="rId14" Type="http://schemas.openxmlformats.org/officeDocument/2006/relationships/hyperlink" Target="https://gitmoji.dev/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tile\docs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278</TotalTime>
  <Pages>9</Pages>
  <Words>1921</Words>
  <Characters>10567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12464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Mateo Gabriel Thode</dc:creator>
  <cp:lastModifiedBy>Mateo Gabriel Thode</cp:lastModifiedBy>
  <cp:revision>426</cp:revision>
  <cp:lastPrinted>2009-09-04T13:21:00Z</cp:lastPrinted>
  <dcterms:created xsi:type="dcterms:W3CDTF">2025-02-11T15:57:00Z</dcterms:created>
  <dcterms:modified xsi:type="dcterms:W3CDTF">2025-02-25T14:57:00Z</dcterms:modified>
</cp:coreProperties>
</file>