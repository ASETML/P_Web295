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1313440C">
            <wp:extent cx="3019988" cy="209936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16277"/>
                    <a:stretch/>
                  </pic:blipFill>
                  <pic:spPr bwMode="auto">
                    <a:xfrm>
                      <a:off x="0" y="0"/>
                      <a:ext cx="3028650" cy="21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 xml:space="preserve">Thode Mateo,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DD56DEE" w14:textId="03E1BF54" w:rsidR="00766FE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0240601" w:history="1">
        <w:r w:rsidR="00766FE3" w:rsidRPr="003124E9">
          <w:rPr>
            <w:rStyle w:val="Lienhypertexte"/>
            <w:noProof/>
          </w:rPr>
          <w:t>1</w:t>
        </w:r>
        <w:r w:rsidR="00766FE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66FE3" w:rsidRPr="003124E9">
          <w:rPr>
            <w:rStyle w:val="Lienhypertexte"/>
            <w:noProof/>
          </w:rPr>
          <w:t>Spécifications</w:t>
        </w:r>
        <w:r w:rsidR="00766FE3">
          <w:rPr>
            <w:noProof/>
            <w:webHidden/>
          </w:rPr>
          <w:tab/>
        </w:r>
        <w:r w:rsidR="00766FE3">
          <w:rPr>
            <w:noProof/>
            <w:webHidden/>
          </w:rPr>
          <w:fldChar w:fldCharType="begin"/>
        </w:r>
        <w:r w:rsidR="00766FE3">
          <w:rPr>
            <w:noProof/>
            <w:webHidden/>
          </w:rPr>
          <w:instrText xml:space="preserve"> PAGEREF _Toc190240601 \h </w:instrText>
        </w:r>
        <w:r w:rsidR="00766FE3">
          <w:rPr>
            <w:noProof/>
            <w:webHidden/>
          </w:rPr>
        </w:r>
        <w:r w:rsidR="00766FE3">
          <w:rPr>
            <w:noProof/>
            <w:webHidden/>
          </w:rPr>
          <w:fldChar w:fldCharType="separate"/>
        </w:r>
        <w:r w:rsidR="00766FE3">
          <w:rPr>
            <w:noProof/>
            <w:webHidden/>
          </w:rPr>
          <w:t>3</w:t>
        </w:r>
        <w:r w:rsidR="00766FE3">
          <w:rPr>
            <w:noProof/>
            <w:webHidden/>
          </w:rPr>
          <w:fldChar w:fldCharType="end"/>
        </w:r>
      </w:hyperlink>
    </w:p>
    <w:p w14:paraId="2FE737FA" w14:textId="28D49AA3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2" w:history="1">
        <w:r w:rsidRPr="003124E9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B36AE" w14:textId="0C772365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3" w:history="1">
        <w:r w:rsidRPr="003124E9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4D8847" w14:textId="2B123B1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4" w:history="1">
        <w:r w:rsidRPr="003124E9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71E82F" w14:textId="4B330EC6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5" w:history="1">
        <w:r w:rsidRPr="003124E9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E5051F" w14:textId="266CC10B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6" w:history="1">
        <w:r w:rsidRPr="003124E9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02835B" w14:textId="52E6006B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7" w:history="1">
        <w:r w:rsidRPr="003124E9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75EEBC" w14:textId="4FB1BE62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08" w:history="1">
        <w:r w:rsidRPr="003124E9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54705F" w14:textId="382399BF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09" w:history="1">
        <w:r w:rsidRPr="003124E9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7D0B1" w14:textId="39EB5D06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10" w:history="1">
        <w:r w:rsidRPr="003124E9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BDEA99" w14:textId="405FD2C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1" w:history="1">
        <w:r w:rsidRPr="003124E9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DB053" w14:textId="7F0C7AA1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2" w:history="1">
        <w:r w:rsidRPr="003124E9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C2113B" w14:textId="2E990871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3" w:history="1">
        <w:r w:rsidRPr="003124E9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1BDD4E" w14:textId="75908770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4" w:history="1">
        <w:r w:rsidRPr="003124E9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05ADC9" w14:textId="0D364BAA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15" w:history="1">
        <w:r w:rsidRPr="003124E9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8D78E" w14:textId="0A912EC4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6" w:history="1">
        <w:r w:rsidRPr="003124E9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A22CC4" w14:textId="592D046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7" w:history="1">
        <w:r w:rsidRPr="003124E9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9C2E4D" w14:textId="7AEB1EE5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18" w:history="1">
        <w:r w:rsidRPr="003124E9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A9044F" w14:textId="5E1A9A60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19" w:history="1">
        <w:r w:rsidRPr="003124E9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17175A" w14:textId="181F3042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20" w:history="1">
        <w:r w:rsidRPr="003124E9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E7AA91" w14:textId="3A990D3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1" w:history="1">
        <w:r w:rsidRPr="003124E9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875278" w14:textId="6019623D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2" w:history="1">
        <w:r w:rsidRPr="003124E9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739E9C" w14:textId="00E1BFA1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3" w:history="1">
        <w:r w:rsidRPr="003124E9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8986C" w14:textId="3A874421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24" w:history="1">
        <w:r w:rsidRPr="003124E9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1C213B" w14:textId="1864023A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5" w:history="1">
        <w:r w:rsidRPr="003124E9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339E8A" w14:textId="3942B2B9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6" w:history="1">
        <w:r w:rsidRPr="003124E9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5F744" w14:textId="494577DC" w:rsidR="00766FE3" w:rsidRDefault="00766FE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0240627" w:history="1">
        <w:r w:rsidRPr="003124E9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FBAB17" w14:textId="4B85F5EC" w:rsidR="00766FE3" w:rsidRDefault="00766FE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0240628" w:history="1">
        <w:r w:rsidRPr="003124E9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124E9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_Toc190240628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4AFFA4" w14:textId="69DF84D1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0240601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0240602"/>
      <w:r>
        <w:t>T</w:t>
      </w:r>
      <w:r w:rsidR="00902523">
        <w:t>itr</w:t>
      </w:r>
      <w:r w:rsidR="0015167D">
        <w:t>e</w:t>
      </w:r>
      <w:bookmarkEnd w:id="5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0240603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0240604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0240605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0240606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0240607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77777777" w:rsidR="00FF6AE5" w:rsidRDefault="00FF6AE5" w:rsidP="00F664DF">
      <w:pPr>
        <w:pStyle w:val="Retraitcorpsdetexte"/>
        <w:numPr>
          <w:ilvl w:val="0"/>
          <w:numId w:val="14"/>
        </w:numPr>
      </w:pPr>
      <w:r>
        <w:t>L’utilisation de GitHub</w:t>
      </w:r>
    </w:p>
    <w:p w14:paraId="21668B2D" w14:textId="77777777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GitHub </w:t>
      </w:r>
      <w:proofErr w:type="spellStart"/>
      <w:r>
        <w:t>Projects</w:t>
      </w:r>
      <w:proofErr w:type="spellEnd"/>
    </w:p>
    <w:p w14:paraId="75F5FD42" w14:textId="77777777" w:rsidR="00753A51" w:rsidRDefault="00902523" w:rsidP="008E53F9">
      <w:pPr>
        <w:pStyle w:val="Titre2"/>
      </w:pPr>
      <w:bookmarkStart w:id="11" w:name="_Toc190240608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0240609"/>
      <w:r w:rsidRPr="007F30AE">
        <w:t>Planification</w:t>
      </w:r>
      <w:bookmarkEnd w:id="3"/>
      <w:bookmarkEnd w:id="4"/>
      <w:r w:rsidR="008E53F9">
        <w:t xml:space="preserve"> Initiale</w:t>
      </w:r>
      <w:bookmarkEnd w:id="12"/>
    </w:p>
    <w:p w14:paraId="51E6A8B4" w14:textId="77777777" w:rsidR="00380FB8" w:rsidRPr="00380FB8" w:rsidRDefault="00380FB8" w:rsidP="00380FB8">
      <w:pPr>
        <w:pStyle w:val="Corpsdetexte"/>
      </w:pPr>
      <w:r>
        <w:t xml:space="preserve">La planification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0240610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0240611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0240612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0240613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8828776" w14:textId="77777777" w:rsidR="00505421" w:rsidRPr="007F30AE" w:rsidRDefault="008E53F9" w:rsidP="008E53F9">
      <w:pPr>
        <w:pStyle w:val="Titre2"/>
      </w:pPr>
      <w:bookmarkStart w:id="23" w:name="_Toc532179961"/>
      <w:bookmarkStart w:id="24" w:name="_Toc190240614"/>
      <w:r>
        <w:t>Planification</w:t>
      </w:r>
      <w:r w:rsidR="00505421">
        <w:t xml:space="preserve"> détaillé</w:t>
      </w:r>
      <w:r>
        <w:t>e</w:t>
      </w:r>
      <w:bookmarkEnd w:id="24"/>
    </w:p>
    <w:p w14:paraId="32937F7A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5F8E46D8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040B4A7" w14:textId="77777777" w:rsid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90240615"/>
      <w:bookmarkEnd w:id="23"/>
      <w:r w:rsidRPr="007F30AE">
        <w:t>Réalisation</w:t>
      </w:r>
      <w:bookmarkEnd w:id="25"/>
      <w:bookmarkEnd w:id="26"/>
      <w:bookmarkEnd w:id="27"/>
    </w:p>
    <w:p w14:paraId="4B824623" w14:textId="6602C3D0" w:rsidR="00BE03FA" w:rsidRDefault="00BE03FA" w:rsidP="00BE03FA">
      <w:pPr>
        <w:pStyle w:val="Titre2"/>
      </w:pPr>
      <w:r>
        <w:t>Liste des routes</w:t>
      </w:r>
    </w:p>
    <w:p w14:paraId="47CE8D99" w14:textId="77777777" w:rsidR="00C73056" w:rsidRPr="00C73056" w:rsidRDefault="00C73056" w:rsidP="00C73056">
      <w:pPr>
        <w:pStyle w:val="Retraitcorpsdetexte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</w:t>
      </w:r>
      <w:proofErr w:type="spellStart"/>
      <w:r w:rsidRPr="00D3031B">
        <w:t>livre_id</w:t>
      </w:r>
      <w:proofErr w:type="spellEnd"/>
      <w:r w:rsidRPr="00D3031B">
        <w:t>", "titre", "</w:t>
      </w:r>
      <w:proofErr w:type="spellStart"/>
      <w:r w:rsidRPr="00D3031B">
        <w:t>nombre_pages</w:t>
      </w:r>
      <w:proofErr w:type="spellEnd"/>
      <w:r w:rsidRPr="00D3031B">
        <w:t>", "extrait", "</w:t>
      </w:r>
      <w:proofErr w:type="spellStart"/>
      <w:r w:rsidRPr="00D3031B">
        <w:t>annee_edition</w:t>
      </w:r>
      <w:proofErr w:type="spellEnd"/>
      <w:r w:rsidRPr="00D3031B">
        <w:t>", "image", "</w:t>
      </w:r>
      <w:proofErr w:type="spellStart"/>
      <w:r w:rsidRPr="00D3031B">
        <w:t>ecrivain_nom</w:t>
      </w:r>
      <w:proofErr w:type="spellEnd"/>
      <w:r w:rsidRPr="00D3031B">
        <w:t>", "</w:t>
      </w:r>
      <w:proofErr w:type="spellStart"/>
      <w:r w:rsidRPr="00D3031B">
        <w:t>ecrivain_prenom</w:t>
      </w:r>
      <w:proofErr w:type="spellEnd"/>
      <w:r w:rsidRPr="00D3031B">
        <w:t>", "</w:t>
      </w:r>
      <w:proofErr w:type="spellStart"/>
      <w:r w:rsidRPr="00D3031B">
        <w:t>editeur_nom</w:t>
      </w:r>
      <w:proofErr w:type="spellEnd"/>
      <w:r w:rsidRPr="00D3031B">
        <w:t>", "</w:t>
      </w:r>
      <w:proofErr w:type="spellStart"/>
      <w:r w:rsidRPr="00D3031B">
        <w:t>categorie_nom</w:t>
      </w:r>
      <w:proofErr w:type="spellEnd"/>
      <w:r w:rsidRPr="00D3031B">
        <w:t>", "</w:t>
      </w:r>
      <w:proofErr w:type="spellStart"/>
      <w:r w:rsidRPr="00D3031B">
        <w:t>moyenne_appreciations</w:t>
      </w:r>
      <w:proofErr w:type="spellEnd"/>
      <w:r w:rsidRPr="00D3031B">
        <w:t>", "commentaires</w:t>
      </w:r>
      <w:proofErr w:type="gramStart"/>
      <w:r w:rsidRPr="00D3031B">
        <w:t>":[</w:t>
      </w:r>
      <w:proofErr w:type="gramEnd"/>
      <w:r w:rsidRPr="00D3031B">
        <w:t>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proofErr w:type="spellStart"/>
      <w:r w:rsidRPr="001D1641">
        <w:rPr>
          <w:i/>
          <w:iCs/>
        </w:rPr>
        <w:t>livre</w:t>
      </w:r>
      <w:r>
        <w:rPr>
          <w:i/>
          <w:iCs/>
        </w:rPr>
        <w:t>_preview</w:t>
      </w:r>
      <w:proofErr w:type="spellEnd"/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</w:t>
      </w:r>
      <w:proofErr w:type="spellStart"/>
      <w:r w:rsidRPr="00565540">
        <w:t>livre_id</w:t>
      </w:r>
      <w:proofErr w:type="spellEnd"/>
      <w:r w:rsidRPr="00565540">
        <w:t>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</w:t>
      </w:r>
      <w:proofErr w:type="spellStart"/>
      <w:r w:rsidRPr="00565540">
        <w:t>annee_edition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ecrivain_prenom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editeur_nom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categorie_nom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moyenne_appreciations</w:t>
      </w:r>
      <w:proofErr w:type="spellEnd"/>
      <w:r w:rsidRPr="00565540">
        <w:t>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</w:t>
      </w:r>
      <w:proofErr w:type="spellStart"/>
      <w:r w:rsidRPr="00B53A94">
        <w:t>date_inscription</w:t>
      </w:r>
      <w:proofErr w:type="spellEnd"/>
      <w:r w:rsidRPr="00B53A94">
        <w:t>", "admin", "</w:t>
      </w:r>
      <w:proofErr w:type="spellStart"/>
      <w:r w:rsidRPr="00B53A94">
        <w:t>nombre_commentaires</w:t>
      </w:r>
      <w:proofErr w:type="spellEnd"/>
      <w:r w:rsidRPr="00B53A94">
        <w:t>", "commentaires</w:t>
      </w:r>
      <w:proofErr w:type="gramStart"/>
      <w:r w:rsidRPr="00B53A94">
        <w:t>":[</w:t>
      </w:r>
      <w:proofErr w:type="gramEnd"/>
      <w:r w:rsidRPr="00B53A94">
        <w:t>{"commentaire"}], "</w:t>
      </w:r>
      <w:proofErr w:type="spellStart"/>
      <w:r w:rsidRPr="00B53A94">
        <w:t>nombre_appreciations</w:t>
      </w:r>
      <w:proofErr w:type="spellEnd"/>
      <w:r w:rsidRPr="00B53A94">
        <w:t>", "appréciations":[{"appréciation"}], "</w:t>
      </w:r>
      <w:proofErr w:type="spellStart"/>
      <w:r w:rsidRPr="00B53A94">
        <w:t>nombre_livres</w:t>
      </w:r>
      <w:proofErr w:type="spellEnd"/>
      <w:r w:rsidRPr="00B53A94">
        <w:t>", "livres":[</w:t>
      </w:r>
      <w:proofErr w:type="spellStart"/>
      <w:r w:rsidRPr="00B53A94">
        <w:t>livre_preview</w:t>
      </w:r>
      <w:proofErr w:type="spellEnd"/>
      <w:r w:rsidRPr="00B53A94">
        <w:t>]}</w:t>
      </w:r>
    </w:p>
    <w:tbl>
      <w:tblPr>
        <w:tblStyle w:val="Grilledutableau"/>
        <w:tblW w:w="9613" w:type="dxa"/>
        <w:tblInd w:w="-113" w:type="dxa"/>
        <w:tblLook w:val="04A0" w:firstRow="1" w:lastRow="0" w:firstColumn="1" w:lastColumn="0" w:noHBand="0" w:noVBand="1"/>
      </w:tblPr>
      <w:tblGrid>
        <w:gridCol w:w="927"/>
        <w:gridCol w:w="1984"/>
        <w:gridCol w:w="3295"/>
        <w:gridCol w:w="1756"/>
        <w:gridCol w:w="1651"/>
      </w:tblGrid>
      <w:tr w:rsidR="008E539B" w14:paraId="2EC717D9" w14:textId="77777777" w:rsidTr="008E539B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175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34032" w14:paraId="6C139900" w14:textId="77777777" w:rsidTr="008E539B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198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5CD35E5" w14:textId="0F137721" w:rsidR="00097800" w:rsidRDefault="00D3206F" w:rsidP="00BE03FA">
            <w:pPr>
              <w:pStyle w:val="Retraitcorpsdetexte"/>
              <w:ind w:left="0"/>
            </w:pPr>
            <w:r>
              <w:t>[</w:t>
            </w:r>
            <w:proofErr w:type="spellStart"/>
            <w:proofErr w:type="gramStart"/>
            <w:r w:rsidRPr="001D1641">
              <w:rPr>
                <w:i/>
                <w:iCs/>
              </w:rPr>
              <w:t>livre</w:t>
            </w:r>
            <w:proofErr w:type="gramEnd"/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>, …</w:t>
            </w:r>
            <w:r>
              <w:t> </w:t>
            </w:r>
            <w:r>
              <w:t>]</w:t>
            </w:r>
          </w:p>
        </w:tc>
        <w:tc>
          <w:tcPr>
            <w:tcW w:w="1651" w:type="dxa"/>
          </w:tcPr>
          <w:p w14:paraId="4C3D708C" w14:textId="5F44FEC4" w:rsidR="00097800" w:rsidRDefault="00FE2C65" w:rsidP="00BE03FA">
            <w:pPr>
              <w:pStyle w:val="Retraitcorpsdetexte"/>
              <w:ind w:left="0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57420483" w14:textId="4A347181" w:rsidR="00097800" w:rsidRDefault="00BB443D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BE03FA">
            <w:pPr>
              <w:pStyle w:val="Retraitcorpsdetexte"/>
              <w:ind w:left="0"/>
            </w:pPr>
            <w:r>
              <w:t>Ajoute un livre</w:t>
            </w:r>
          </w:p>
        </w:tc>
      </w:tr>
      <w:tr w:rsidR="00934032" w14:paraId="454A4C76" w14:textId="77777777" w:rsidTr="008E539B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198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</w:t>
            </w:r>
            <w:proofErr w:type="gramStart"/>
            <w:r w:rsidR="009C346F">
              <w:t>/:</w:t>
            </w:r>
            <w:proofErr w:type="gramEnd"/>
            <w:r w:rsidR="009C346F">
              <w:t>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756" w:type="dxa"/>
          </w:tcPr>
          <w:p w14:paraId="07DD73A2" w14:textId="3242955A" w:rsidR="00FB545C" w:rsidRDefault="008B73BD" w:rsidP="00FB545C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FB545C">
            <w:pPr>
              <w:pStyle w:val="Retraitcorpsdetexte"/>
              <w:ind w:left="0"/>
            </w:pPr>
            <w:r>
              <w:t>Modifie un livre</w:t>
            </w:r>
          </w:p>
        </w:tc>
      </w:tr>
      <w:tr w:rsidR="00303260" w14:paraId="2CF96EC8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</w:t>
            </w:r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6A25DF4F" w14:textId="4DB408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8A00E8">
            <w:pPr>
              <w:pStyle w:val="Retraitcorpsdetexte"/>
              <w:ind w:left="0"/>
            </w:pPr>
            <w:r>
              <w:t>Supprime un livre</w:t>
            </w:r>
          </w:p>
        </w:tc>
      </w:tr>
      <w:tr w:rsidR="008E539B" w14:paraId="69A446C1" w14:textId="77777777" w:rsidTr="008E539B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198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</w:t>
            </w:r>
            <w:proofErr w:type="gramStart"/>
            <w:r w:rsidR="003313EC">
              <w:t>/:</w:t>
            </w:r>
            <w:proofErr w:type="gramEnd"/>
            <w:r w:rsidR="003313EC">
              <w:t>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F8C5948" w14:textId="548472D3" w:rsidR="008A00E8" w:rsidRDefault="008553FC" w:rsidP="008A00E8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8A00E8">
            <w:pPr>
              <w:pStyle w:val="Retraitcorpsdetexte"/>
              <w:ind w:left="0"/>
            </w:pPr>
            <w:r>
              <w:t>Détails d’un livre (informations exhaustives)</w:t>
            </w:r>
          </w:p>
        </w:tc>
      </w:tr>
      <w:tr w:rsidR="009A72D7" w14:paraId="007EE265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>
              <w:t>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</w:t>
            </w:r>
            <w:proofErr w:type="spellStart"/>
            <w:r w:rsidRPr="00482A3F">
              <w:rPr>
                <w:rFonts w:ascii="Consolas" w:hAnsi="Consolas"/>
              </w:rPr>
              <w:t>mot_de_passe</w:t>
            </w:r>
            <w:proofErr w:type="spellEnd"/>
            <w:r w:rsidRPr="00482A3F">
              <w:rPr>
                <w:rFonts w:ascii="Consolas" w:hAnsi="Consolas"/>
              </w:rPr>
              <w:t>", "</w:t>
            </w:r>
            <w:proofErr w:type="spellStart"/>
            <w:r w:rsidRPr="00482A3F">
              <w:rPr>
                <w:rFonts w:ascii="Consolas" w:hAnsi="Consolas"/>
              </w:rPr>
              <w:t>confirmation_mot_de_passe</w:t>
            </w:r>
            <w:proofErr w:type="spellEnd"/>
            <w:r w:rsidRPr="00482A3F">
              <w:rPr>
                <w:rFonts w:ascii="Consolas" w:hAnsi="Consolas"/>
              </w:rPr>
              <w:t>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6FE4D4AB" w14:textId="0981100F" w:rsidR="00794945" w:rsidRDefault="0084157F" w:rsidP="00794945">
            <w:pPr>
              <w:pStyle w:val="Retraitcorpsdetexte"/>
              <w:ind w:left="0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794945">
            <w:pPr>
              <w:pStyle w:val="Retraitcorpsdetexte"/>
              <w:ind w:left="0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8E539B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198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</w:t>
            </w:r>
            <w:proofErr w:type="spellStart"/>
            <w:r w:rsidRPr="00932BD1">
              <w:rPr>
                <w:rFonts w:ascii="Consolas" w:hAnsi="Consolas"/>
              </w:rPr>
              <w:t>mot_de_passe</w:t>
            </w:r>
            <w:proofErr w:type="spellEnd"/>
            <w:r w:rsidRPr="00932BD1">
              <w:rPr>
                <w:rFonts w:ascii="Consolas" w:hAnsi="Consolas"/>
              </w:rPr>
              <w:t>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272782E8" w14:textId="79582B69" w:rsidR="00794945" w:rsidRDefault="00794945" w:rsidP="00794945">
            <w:pPr>
              <w:pStyle w:val="Retraitcorpsdetexte"/>
              <w:ind w:left="0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</w:tcPr>
          <w:p w14:paraId="0AB9EACE" w14:textId="46865DF8" w:rsidR="00794945" w:rsidRDefault="00794945" w:rsidP="00794945">
            <w:pPr>
              <w:pStyle w:val="Retraitcorpsdetexte"/>
              <w:ind w:left="0"/>
            </w:pPr>
            <w:r>
              <w:t>Connexion au compte</w:t>
            </w:r>
          </w:p>
        </w:tc>
      </w:tr>
      <w:tr w:rsidR="009B3029" w14:paraId="6BCD655C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034DF0C" w14:textId="6515454C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9E3C26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</w:t>
            </w:r>
            <w:proofErr w:type="spellStart"/>
            <w:r w:rsidRPr="00A9059F">
              <w:rPr>
                <w:rFonts w:ascii="Consolas" w:hAnsi="Consolas"/>
              </w:rPr>
              <w:t>mot_de_passe</w:t>
            </w:r>
            <w:proofErr w:type="spellEnd"/>
            <w:r w:rsidRPr="00A9059F">
              <w:rPr>
                <w:rFonts w:ascii="Consolas" w:hAnsi="Consolas"/>
              </w:rPr>
              <w:t>", "admin"}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2893C760" w14:textId="1CBC65D5" w:rsidR="00794945" w:rsidRDefault="005C2585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794945">
            <w:pPr>
              <w:pStyle w:val="Retraitcorpsdetexte"/>
              <w:ind w:left="0"/>
            </w:pPr>
            <w:r>
              <w:t>Modification d’un utilisateur</w:t>
            </w:r>
          </w:p>
          <w:p w14:paraId="485479B1" w14:textId="7E193B3F" w:rsidR="00006AEB" w:rsidRDefault="00006AEB" w:rsidP="00794945">
            <w:pPr>
              <w:pStyle w:val="Retraitcorpsdetexte"/>
              <w:ind w:left="0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8E539B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1984" w:type="dxa"/>
          </w:tcPr>
          <w:p w14:paraId="6245A322" w14:textId="2EBDB450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utilisateur/:id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AAE4148" w14:textId="3598DBA4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794945">
            <w:pPr>
              <w:pStyle w:val="Retraitcorpsdetexte"/>
              <w:ind w:left="0"/>
            </w:pPr>
            <w:r>
              <w:t>Suppression d’un utilisateur</w:t>
            </w:r>
          </w:p>
        </w:tc>
      </w:tr>
      <w:tr w:rsidR="009B3029" w14:paraId="69946CD4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4DD693B" w14:textId="16B6E796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proofErr w:type="gramStart"/>
            <w:r w:rsidR="00C140B0">
              <w:t>/:</w:t>
            </w:r>
            <w:proofErr w:type="gramEnd"/>
            <w:r w:rsidR="00C140B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794945">
            <w:pPr>
              <w:pStyle w:val="Retraitcorpsdetexte"/>
              <w:ind w:left="0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794945">
            <w:pPr>
              <w:pStyle w:val="Retraitcorpsdetexte"/>
              <w:ind w:left="0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8E539B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1984" w:type="dxa"/>
          </w:tcPr>
          <w:p w14:paraId="0D76CCA1" w14:textId="066180E3" w:rsidR="00794945" w:rsidRDefault="00794945" w:rsidP="00794945">
            <w:pPr>
              <w:pStyle w:val="Retraitcorpsdetexte"/>
              <w:ind w:left="0"/>
            </w:pPr>
            <w:r>
              <w:t>/api/</w:t>
            </w:r>
            <w:proofErr w:type="spellStart"/>
            <w:r w:rsidR="00031ABE">
              <w:t>categorie</w:t>
            </w:r>
            <w:proofErr w:type="spellEnd"/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756" w:type="dxa"/>
          </w:tcPr>
          <w:p w14:paraId="6C5BCAA8" w14:textId="62B1B1F0" w:rsidR="00794945" w:rsidRDefault="0006293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</w:tcPr>
          <w:p w14:paraId="187A73AA" w14:textId="432E0E6D" w:rsidR="00794945" w:rsidRDefault="00892301" w:rsidP="00794945">
            <w:pPr>
              <w:pStyle w:val="Retraitcorpsdetexte"/>
              <w:ind w:left="0"/>
            </w:pPr>
            <w:r>
              <w:t xml:space="preserve">Ajoute une </w:t>
            </w:r>
            <w:proofErr w:type="spellStart"/>
            <w:r>
              <w:t>catégie</w:t>
            </w:r>
            <w:proofErr w:type="spellEnd"/>
          </w:p>
        </w:tc>
      </w:tr>
      <w:tr w:rsidR="009B3029" w14:paraId="27EDB990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2B986F2" w14:textId="733B1E26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proofErr w:type="spellEnd"/>
            <w:proofErr w:type="gramStart"/>
            <w:r w:rsidR="00303260">
              <w:t>/:</w:t>
            </w:r>
            <w:proofErr w:type="gramEnd"/>
            <w:r w:rsidR="0030326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773312F8" w14:textId="60B60558" w:rsidR="009B3029" w:rsidRDefault="007A137C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9B3029">
            <w:pPr>
              <w:pStyle w:val="Retraitcorpsdetexte"/>
              <w:ind w:left="0"/>
            </w:pPr>
            <w:r>
              <w:t>Modifie le nom d’une catégorie</w:t>
            </w:r>
          </w:p>
        </w:tc>
      </w:tr>
      <w:tr w:rsidR="009A72D7" w14:paraId="7D553F78" w14:textId="77777777" w:rsidTr="008E539B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1984" w:type="dxa"/>
          </w:tcPr>
          <w:p w14:paraId="305EFD15" w14:textId="70F52DFC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proofErr w:type="spellEnd"/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2EAD2F30" w14:textId="6940667C" w:rsidR="009B3029" w:rsidRDefault="00F17255" w:rsidP="009B3029">
            <w:pPr>
              <w:pStyle w:val="Retraitcorpsdetexte"/>
              <w:ind w:left="0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</w:t>
            </w:r>
            <w:proofErr w:type="spellStart"/>
            <w:r w:rsidR="00AA6D25" w:rsidRPr="00AA6D25">
              <w:rPr>
                <w:rFonts w:ascii="Consolas" w:hAnsi="Consolas"/>
              </w:rPr>
              <w:t>id","nom</w:t>
            </w:r>
            <w:proofErr w:type="spellEnd"/>
            <w:r w:rsidR="00AA6D25" w:rsidRPr="00AA6D25">
              <w:rPr>
                <w:rFonts w:ascii="Consolas" w:hAnsi="Consolas"/>
              </w:rPr>
              <w:t>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9B3029">
            <w:pPr>
              <w:pStyle w:val="Retraitcorpsdetexte"/>
              <w:ind w:left="0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58945A" w14:textId="45C24F42" w:rsidR="008E539B" w:rsidRDefault="008E539B" w:rsidP="008E539B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119E0CA0" w14:textId="7C2F214E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7777777" w:rsidR="008E539B" w:rsidRDefault="008E539B" w:rsidP="008E539B">
            <w:pPr>
              <w:pStyle w:val="Retraitcorpsdetexte"/>
              <w:ind w:left="0"/>
            </w:pPr>
          </w:p>
        </w:tc>
      </w:tr>
      <w:tr w:rsidR="008D5D6E" w14:paraId="3472D7FA" w14:textId="77777777" w:rsidTr="008E539B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1984" w:type="dxa"/>
          </w:tcPr>
          <w:p w14:paraId="655824EA" w14:textId="77C02032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</w:tcPr>
          <w:p w14:paraId="018D1016" w14:textId="68F4A4BA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1BAEBEC3" w14:textId="7F6BE31C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</w:tcPr>
          <w:p w14:paraId="19D8FD1C" w14:textId="77777777" w:rsidR="008D5D6E" w:rsidRDefault="008D5D6E" w:rsidP="008D5D6E">
            <w:pPr>
              <w:pStyle w:val="Retraitcorpsdetexte"/>
              <w:ind w:left="0"/>
            </w:pPr>
          </w:p>
        </w:tc>
      </w:tr>
      <w:tr w:rsidR="008D5D6E" w14:paraId="6B5F4324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8D5D6E" w:rsidRDefault="008D5D6E" w:rsidP="008D5D6E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6229DAF" w14:textId="7FDFCBE4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418B417D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77777777" w:rsidR="008D5D6E" w:rsidRDefault="008D5D6E" w:rsidP="008D5D6E">
            <w:pPr>
              <w:pStyle w:val="Retraitcorpsdetexte"/>
              <w:ind w:left="0"/>
            </w:pPr>
          </w:p>
        </w:tc>
      </w:tr>
      <w:tr w:rsidR="008D5D6E" w14:paraId="7A607587" w14:textId="77777777" w:rsidTr="008E539B">
        <w:trPr>
          <w:cantSplit/>
          <w:tblHeader/>
        </w:trPr>
        <w:tc>
          <w:tcPr>
            <w:tcW w:w="927" w:type="dxa"/>
          </w:tcPr>
          <w:p w14:paraId="23AB6034" w14:textId="50DC09D6" w:rsidR="008D5D6E" w:rsidRDefault="008D5D6E" w:rsidP="008D5D6E">
            <w:pPr>
              <w:pStyle w:val="Retraitcorpsdetexte"/>
              <w:ind w:left="0"/>
              <w:jc w:val="center"/>
            </w:pPr>
            <w:r>
              <w:lastRenderedPageBreak/>
              <w:t>GET</w:t>
            </w:r>
          </w:p>
        </w:tc>
        <w:tc>
          <w:tcPr>
            <w:tcW w:w="1984" w:type="dxa"/>
          </w:tcPr>
          <w:p w14:paraId="00967FDD" w14:textId="2595DF75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</w:tcPr>
          <w:p w14:paraId="28B3F403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1AA4EFCF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</w:tcPr>
          <w:p w14:paraId="44909993" w14:textId="77777777" w:rsidR="008D5D6E" w:rsidRDefault="008D5D6E" w:rsidP="008D5D6E">
            <w:pPr>
              <w:pStyle w:val="Retraitcorpsdetexte"/>
              <w:ind w:left="0"/>
            </w:pPr>
          </w:p>
        </w:tc>
      </w:tr>
      <w:tr w:rsidR="008D5D6E" w14:paraId="15F6C2B3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8D5D6E" w:rsidRDefault="008D5D6E" w:rsidP="008D5D6E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A0ADE0C" w14:textId="32412667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3063184C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77777777" w:rsidR="008D5D6E" w:rsidRDefault="008D5D6E" w:rsidP="008D5D6E">
            <w:pPr>
              <w:pStyle w:val="Retraitcorpsdetexte"/>
              <w:ind w:left="0"/>
            </w:pPr>
          </w:p>
        </w:tc>
      </w:tr>
      <w:tr w:rsidR="008D5D6E" w14:paraId="30A8E542" w14:textId="77777777" w:rsidTr="008E539B">
        <w:trPr>
          <w:cantSplit/>
          <w:tblHeader/>
        </w:trPr>
        <w:tc>
          <w:tcPr>
            <w:tcW w:w="927" w:type="dxa"/>
          </w:tcPr>
          <w:p w14:paraId="78E89C9B" w14:textId="77777777" w:rsidR="008D5D6E" w:rsidRDefault="008D5D6E" w:rsidP="008D5D6E">
            <w:pPr>
              <w:pStyle w:val="Retraitcorpsdetexte"/>
              <w:ind w:left="0"/>
              <w:jc w:val="center"/>
            </w:pPr>
          </w:p>
        </w:tc>
        <w:tc>
          <w:tcPr>
            <w:tcW w:w="1984" w:type="dxa"/>
          </w:tcPr>
          <w:p w14:paraId="0ECCE58A" w14:textId="3B575E74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</w:tcPr>
          <w:p w14:paraId="658EA317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2C139FE5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</w:tcPr>
          <w:p w14:paraId="07E9D54F" w14:textId="77777777" w:rsidR="008D5D6E" w:rsidRDefault="008D5D6E" w:rsidP="008D5D6E">
            <w:pPr>
              <w:pStyle w:val="Retraitcorpsdetexte"/>
              <w:ind w:left="0"/>
            </w:pPr>
          </w:p>
        </w:tc>
      </w:tr>
      <w:tr w:rsidR="008D5D6E" w14:paraId="2F4BE1E3" w14:textId="77777777" w:rsidTr="008E539B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8D5D6E" w:rsidRDefault="008D5D6E" w:rsidP="008D5D6E">
            <w:pPr>
              <w:pStyle w:val="Retraitcorpsdetexte"/>
              <w:ind w:left="0"/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4D6B298F" w14:textId="4FACAB93" w:rsidR="008D5D6E" w:rsidRDefault="008D5D6E" w:rsidP="008D5D6E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0D937066" w14:textId="77777777" w:rsidR="008D5D6E" w:rsidRDefault="008D5D6E" w:rsidP="008D5D6E">
            <w:pPr>
              <w:pStyle w:val="Retraitcorpsdetexte"/>
              <w:ind w:left="0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8D5D6E" w:rsidRDefault="008D5D6E" w:rsidP="008D5D6E">
            <w:pPr>
              <w:pStyle w:val="Retraitcorpsdetexte"/>
              <w:ind w:left="0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28" w:name="_Toc532179965"/>
      <w:bookmarkStart w:id="29" w:name="_Toc165969649"/>
      <w:bookmarkStart w:id="30" w:name="_Toc190240616"/>
      <w:r w:rsidRPr="007F30AE">
        <w:t>Dossier de Réalisation</w:t>
      </w:r>
      <w:bookmarkEnd w:id="28"/>
      <w:bookmarkEnd w:id="29"/>
      <w:bookmarkEnd w:id="30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1" w:name="_Toc532179960"/>
      <w:bookmarkStart w:id="32" w:name="_Toc165969644"/>
      <w:bookmarkStart w:id="33" w:name="_Toc190240617"/>
      <w:r w:rsidRPr="007F30AE">
        <w:t>Modifications</w:t>
      </w:r>
      <w:bookmarkEnd w:id="31"/>
      <w:bookmarkEnd w:id="32"/>
      <w:bookmarkEnd w:id="33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4" w:name="_Toc532179966"/>
      <w:bookmarkStart w:id="35" w:name="_Toc165969650"/>
      <w:bookmarkStart w:id="36" w:name="_Toc190240618"/>
      <w:r w:rsidRPr="007F30AE">
        <w:t>Tests</w:t>
      </w:r>
      <w:bookmarkEnd w:id="34"/>
      <w:bookmarkEnd w:id="35"/>
      <w:bookmarkEnd w:id="36"/>
    </w:p>
    <w:p w14:paraId="1C12E9BF" w14:textId="77777777" w:rsidR="007F30AE" w:rsidRPr="007F30AE" w:rsidRDefault="007F30AE" w:rsidP="008E53F9">
      <w:pPr>
        <w:pStyle w:val="Titre2"/>
      </w:pPr>
      <w:bookmarkStart w:id="37" w:name="_Toc532179968"/>
      <w:bookmarkStart w:id="38" w:name="_Toc165969652"/>
      <w:bookmarkStart w:id="39" w:name="_Ref308525868"/>
      <w:bookmarkStart w:id="40" w:name="_Toc190240619"/>
      <w:r w:rsidRPr="007F30AE">
        <w:t>Dossier des tests</w:t>
      </w:r>
      <w:bookmarkEnd w:id="37"/>
      <w:bookmarkEnd w:id="38"/>
      <w:bookmarkEnd w:id="39"/>
      <w:bookmarkEnd w:id="40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1" w:name="_Toc165969653"/>
      <w:bookmarkStart w:id="42" w:name="_Toc190240620"/>
      <w:r w:rsidRPr="007F30AE">
        <w:t>Conclusion</w:t>
      </w:r>
      <w:bookmarkEnd w:id="41"/>
      <w:bookmarkEnd w:id="42"/>
    </w:p>
    <w:p w14:paraId="11BE4E2B" w14:textId="77777777" w:rsidR="007F30AE" w:rsidRPr="00152A26" w:rsidRDefault="007F30AE" w:rsidP="008E53F9">
      <w:pPr>
        <w:pStyle w:val="Titre2"/>
      </w:pPr>
      <w:bookmarkStart w:id="43" w:name="_Toc165969654"/>
      <w:bookmarkStart w:id="44" w:name="_Toc190240621"/>
      <w:r w:rsidRPr="00152A26">
        <w:t xml:space="preserve">Bilan des </w:t>
      </w:r>
      <w:bookmarkEnd w:id="43"/>
      <w:r w:rsidR="008E53F9">
        <w:t>fonctionnalités demandées</w:t>
      </w:r>
      <w:bookmarkEnd w:id="44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3D970AF" w14:textId="77777777" w:rsidR="007F30AE" w:rsidRPr="007F30AE" w:rsidRDefault="007F30AE" w:rsidP="008E53F9">
      <w:pPr>
        <w:pStyle w:val="Titre2"/>
      </w:pPr>
      <w:bookmarkStart w:id="45" w:name="_Toc165969655"/>
      <w:bookmarkStart w:id="46" w:name="_Toc190240622"/>
      <w:r w:rsidRPr="007F30AE">
        <w:t>Bilan de la planification</w:t>
      </w:r>
      <w:bookmarkEnd w:id="45"/>
      <w:bookmarkEnd w:id="46"/>
    </w:p>
    <w:p w14:paraId="77C4CD13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53FC5A7F" w14:textId="77777777" w:rsidR="007F30AE" w:rsidRPr="007F30AE" w:rsidRDefault="007F30AE" w:rsidP="008E53F9">
      <w:pPr>
        <w:pStyle w:val="Titre2"/>
      </w:pPr>
      <w:bookmarkStart w:id="47" w:name="_Toc165969656"/>
      <w:bookmarkStart w:id="48" w:name="_Toc190240623"/>
      <w:r w:rsidRPr="007F30AE">
        <w:t>Bilan personnel</w:t>
      </w:r>
      <w:bookmarkEnd w:id="47"/>
      <w:bookmarkEnd w:id="48"/>
    </w:p>
    <w:p w14:paraId="13289913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78526B3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A6EBA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8E6BD4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6F7E8E4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2FAE512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4D6C8608" w14:textId="77777777" w:rsidR="007F30AE" w:rsidRPr="007F30AE" w:rsidRDefault="007F30AE" w:rsidP="008E53F9">
      <w:pPr>
        <w:pStyle w:val="Titre1"/>
      </w:pPr>
      <w:bookmarkStart w:id="49" w:name="_Toc532179971"/>
      <w:bookmarkStart w:id="50" w:name="_Toc165969657"/>
      <w:bookmarkStart w:id="51" w:name="_Toc190240624"/>
      <w:r w:rsidRPr="007F30AE">
        <w:t>Divers</w:t>
      </w:r>
      <w:bookmarkEnd w:id="49"/>
      <w:bookmarkEnd w:id="50"/>
      <w:bookmarkEnd w:id="51"/>
    </w:p>
    <w:p w14:paraId="575ECF93" w14:textId="77777777" w:rsidR="007F30AE" w:rsidRPr="007F30AE" w:rsidRDefault="007F30AE" w:rsidP="008E53F9">
      <w:pPr>
        <w:pStyle w:val="Titre2"/>
      </w:pPr>
      <w:bookmarkStart w:id="52" w:name="_Toc532179972"/>
      <w:bookmarkStart w:id="53" w:name="_Toc165969658"/>
      <w:bookmarkStart w:id="54" w:name="_Toc190240625"/>
      <w:r w:rsidRPr="007F30AE">
        <w:t>Journal de travail</w:t>
      </w:r>
      <w:bookmarkEnd w:id="52"/>
      <w:bookmarkEnd w:id="53"/>
      <w:bookmarkEnd w:id="54"/>
    </w:p>
    <w:p w14:paraId="6B4E1F1B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F0C2D72" w14:textId="77777777" w:rsidR="007F30AE" w:rsidRPr="007F30AE" w:rsidRDefault="00A3107E" w:rsidP="008E53F9">
      <w:pPr>
        <w:pStyle w:val="Titre2"/>
      </w:pPr>
      <w:bookmarkStart w:id="55" w:name="_Toc190240626"/>
      <w:r>
        <w:lastRenderedPageBreak/>
        <w:t>Bibliographie</w:t>
      </w:r>
      <w:bookmarkEnd w:id="55"/>
    </w:p>
    <w:p w14:paraId="013831C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63DA5E15" w14:textId="77777777" w:rsidR="00903FEF" w:rsidRPr="007F30AE" w:rsidRDefault="00903FEF" w:rsidP="008E53F9">
      <w:pPr>
        <w:pStyle w:val="Titre2"/>
      </w:pPr>
      <w:bookmarkStart w:id="56" w:name="_Toc190240627"/>
      <w:r>
        <w:t>Webographie</w:t>
      </w:r>
      <w:bookmarkEnd w:id="56"/>
    </w:p>
    <w:p w14:paraId="4B582DB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0DE7B82" w14:textId="77777777" w:rsidR="00903FEF" w:rsidRPr="007F30AE" w:rsidRDefault="00903FEF" w:rsidP="008E53F9">
      <w:pPr>
        <w:pStyle w:val="Titre1"/>
      </w:pPr>
      <w:bookmarkStart w:id="57" w:name="_Toc190240628"/>
      <w:r>
        <w:t>Annexes</w:t>
      </w:r>
      <w:bookmarkEnd w:id="57"/>
    </w:p>
    <w:p w14:paraId="4234DC4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00F3768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716A748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1C3C43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24936" w14:textId="77777777" w:rsidR="003415DA" w:rsidRDefault="003415DA">
      <w:r>
        <w:separator/>
      </w:r>
    </w:p>
  </w:endnote>
  <w:endnote w:type="continuationSeparator" w:id="0">
    <w:p w14:paraId="4FD77334" w14:textId="77777777" w:rsidR="003415DA" w:rsidRDefault="0034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>Mateo Thode,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450076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75895B79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DA3EA7">
              <w:rPr>
                <w:noProof/>
              </w:rPr>
              <w:t>202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450076">
            <w:rPr>
              <w:rFonts w:cs="Arial"/>
              <w:noProof/>
              <w:szCs w:val="16"/>
            </w:rPr>
            <w:t>11.02.2025 17:21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3BCF1" w14:textId="77777777" w:rsidR="003415DA" w:rsidRDefault="003415DA">
      <w:r>
        <w:separator/>
      </w:r>
    </w:p>
  </w:footnote>
  <w:footnote w:type="continuationSeparator" w:id="0">
    <w:p w14:paraId="7C83962F" w14:textId="77777777" w:rsidR="003415DA" w:rsidRDefault="00341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7" type="#_x0000_t75" style="width:11.2pt;height:11.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5"/>
  </w:num>
  <w:num w:numId="5" w16cid:durableId="553590030">
    <w:abstractNumId w:val="35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5"/>
  </w:num>
  <w:num w:numId="11" w16cid:durableId="118379296">
    <w:abstractNumId w:val="15"/>
  </w:num>
  <w:num w:numId="12" w16cid:durableId="1408576575">
    <w:abstractNumId w:val="22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2"/>
  </w:num>
  <w:num w:numId="17" w16cid:durableId="1345521319">
    <w:abstractNumId w:val="27"/>
  </w:num>
  <w:num w:numId="18" w16cid:durableId="46225907">
    <w:abstractNumId w:val="40"/>
  </w:num>
  <w:num w:numId="19" w16cid:durableId="1377006354">
    <w:abstractNumId w:val="38"/>
  </w:num>
  <w:num w:numId="20" w16cid:durableId="1126850359">
    <w:abstractNumId w:val="10"/>
  </w:num>
  <w:num w:numId="21" w16cid:durableId="1644046678">
    <w:abstractNumId w:val="36"/>
  </w:num>
  <w:num w:numId="22" w16cid:durableId="470905002">
    <w:abstractNumId w:val="26"/>
  </w:num>
  <w:num w:numId="23" w16cid:durableId="1758408119">
    <w:abstractNumId w:val="24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1"/>
  </w:num>
  <w:num w:numId="28" w16cid:durableId="1393194275">
    <w:abstractNumId w:val="34"/>
  </w:num>
  <w:num w:numId="29" w16cid:durableId="835266732">
    <w:abstractNumId w:val="29"/>
  </w:num>
  <w:num w:numId="30" w16cid:durableId="1781534933">
    <w:abstractNumId w:val="30"/>
  </w:num>
  <w:num w:numId="31" w16cid:durableId="1075854773">
    <w:abstractNumId w:val="37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8"/>
  </w:num>
  <w:num w:numId="43" w16cid:durableId="658730334">
    <w:abstractNumId w:val="25"/>
  </w:num>
  <w:num w:numId="44" w16cid:durableId="1885828838">
    <w:abstractNumId w:val="39"/>
  </w:num>
  <w:num w:numId="45" w16cid:durableId="239872576">
    <w:abstractNumId w:val="14"/>
  </w:num>
  <w:num w:numId="46" w16cid:durableId="1977484811">
    <w:abstractNumId w:val="23"/>
  </w:num>
  <w:num w:numId="47" w16cid:durableId="1568299305">
    <w:abstractNumId w:val="33"/>
  </w:num>
  <w:num w:numId="48" w16cid:durableId="157948653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209F"/>
    <w:rsid w:val="0001566F"/>
    <w:rsid w:val="00021D00"/>
    <w:rsid w:val="000316F0"/>
    <w:rsid w:val="00031ABE"/>
    <w:rsid w:val="00040E51"/>
    <w:rsid w:val="00044099"/>
    <w:rsid w:val="00045A82"/>
    <w:rsid w:val="00055DB3"/>
    <w:rsid w:val="0006293D"/>
    <w:rsid w:val="00063F97"/>
    <w:rsid w:val="00065971"/>
    <w:rsid w:val="00067419"/>
    <w:rsid w:val="00086114"/>
    <w:rsid w:val="00097800"/>
    <w:rsid w:val="000A1B63"/>
    <w:rsid w:val="000A7B4A"/>
    <w:rsid w:val="000B6511"/>
    <w:rsid w:val="000B6BE0"/>
    <w:rsid w:val="000C6274"/>
    <w:rsid w:val="000E7483"/>
    <w:rsid w:val="000F22B9"/>
    <w:rsid w:val="000F381C"/>
    <w:rsid w:val="00103AFB"/>
    <w:rsid w:val="0010591C"/>
    <w:rsid w:val="00111445"/>
    <w:rsid w:val="00111811"/>
    <w:rsid w:val="00114120"/>
    <w:rsid w:val="0014566D"/>
    <w:rsid w:val="0015167D"/>
    <w:rsid w:val="00152A26"/>
    <w:rsid w:val="001600EB"/>
    <w:rsid w:val="00165328"/>
    <w:rsid w:val="0017463A"/>
    <w:rsid w:val="001764CE"/>
    <w:rsid w:val="00183417"/>
    <w:rsid w:val="00186554"/>
    <w:rsid w:val="001A562E"/>
    <w:rsid w:val="001C0924"/>
    <w:rsid w:val="001C26B9"/>
    <w:rsid w:val="001C454D"/>
    <w:rsid w:val="001D1641"/>
    <w:rsid w:val="001D4577"/>
    <w:rsid w:val="001D72BA"/>
    <w:rsid w:val="001F2420"/>
    <w:rsid w:val="001F6EEB"/>
    <w:rsid w:val="00214F93"/>
    <w:rsid w:val="00225474"/>
    <w:rsid w:val="00247660"/>
    <w:rsid w:val="002675D5"/>
    <w:rsid w:val="00270638"/>
    <w:rsid w:val="00274DEA"/>
    <w:rsid w:val="00276171"/>
    <w:rsid w:val="002770F3"/>
    <w:rsid w:val="002951BD"/>
    <w:rsid w:val="00297E2A"/>
    <w:rsid w:val="002B2CC6"/>
    <w:rsid w:val="002B6893"/>
    <w:rsid w:val="002C6634"/>
    <w:rsid w:val="002D7D46"/>
    <w:rsid w:val="002F038B"/>
    <w:rsid w:val="00303260"/>
    <w:rsid w:val="00310160"/>
    <w:rsid w:val="0031563E"/>
    <w:rsid w:val="003313EC"/>
    <w:rsid w:val="00332CDE"/>
    <w:rsid w:val="00333BF9"/>
    <w:rsid w:val="00340660"/>
    <w:rsid w:val="003415DA"/>
    <w:rsid w:val="0034172E"/>
    <w:rsid w:val="0037071E"/>
    <w:rsid w:val="00380FB8"/>
    <w:rsid w:val="003842A1"/>
    <w:rsid w:val="00384A42"/>
    <w:rsid w:val="003A7A58"/>
    <w:rsid w:val="003E018B"/>
    <w:rsid w:val="003E2701"/>
    <w:rsid w:val="003E32B9"/>
    <w:rsid w:val="003F1870"/>
    <w:rsid w:val="00407333"/>
    <w:rsid w:val="0040782E"/>
    <w:rsid w:val="004202D8"/>
    <w:rsid w:val="004206A2"/>
    <w:rsid w:val="00426414"/>
    <w:rsid w:val="00431006"/>
    <w:rsid w:val="0043666E"/>
    <w:rsid w:val="00436B90"/>
    <w:rsid w:val="00450076"/>
    <w:rsid w:val="00453966"/>
    <w:rsid w:val="00454074"/>
    <w:rsid w:val="00465176"/>
    <w:rsid w:val="00467101"/>
    <w:rsid w:val="00481688"/>
    <w:rsid w:val="00482A3F"/>
    <w:rsid w:val="00485255"/>
    <w:rsid w:val="00496998"/>
    <w:rsid w:val="004B6F82"/>
    <w:rsid w:val="004C6BBA"/>
    <w:rsid w:val="004C6E06"/>
    <w:rsid w:val="004D08EE"/>
    <w:rsid w:val="004D5266"/>
    <w:rsid w:val="004D7948"/>
    <w:rsid w:val="00505421"/>
    <w:rsid w:val="00520D6E"/>
    <w:rsid w:val="0052224B"/>
    <w:rsid w:val="005328B0"/>
    <w:rsid w:val="0054054F"/>
    <w:rsid w:val="00542CE3"/>
    <w:rsid w:val="00545179"/>
    <w:rsid w:val="00552D07"/>
    <w:rsid w:val="0055647F"/>
    <w:rsid w:val="00565540"/>
    <w:rsid w:val="00571E4B"/>
    <w:rsid w:val="00574085"/>
    <w:rsid w:val="005926D0"/>
    <w:rsid w:val="00592D68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12AD8"/>
    <w:rsid w:val="00615583"/>
    <w:rsid w:val="006262BB"/>
    <w:rsid w:val="00645760"/>
    <w:rsid w:val="0065682E"/>
    <w:rsid w:val="00656974"/>
    <w:rsid w:val="006902A9"/>
    <w:rsid w:val="00694EA4"/>
    <w:rsid w:val="0069620D"/>
    <w:rsid w:val="006966D0"/>
    <w:rsid w:val="006E132F"/>
    <w:rsid w:val="006E226C"/>
    <w:rsid w:val="006E2CE8"/>
    <w:rsid w:val="006E4DA8"/>
    <w:rsid w:val="007010E6"/>
    <w:rsid w:val="00707912"/>
    <w:rsid w:val="007118D3"/>
    <w:rsid w:val="007211A1"/>
    <w:rsid w:val="00721926"/>
    <w:rsid w:val="007344E8"/>
    <w:rsid w:val="0073578D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8A7"/>
    <w:rsid w:val="00794945"/>
    <w:rsid w:val="007A137C"/>
    <w:rsid w:val="007A6F43"/>
    <w:rsid w:val="007B0FB3"/>
    <w:rsid w:val="007D0A71"/>
    <w:rsid w:val="007D2CDF"/>
    <w:rsid w:val="007D546C"/>
    <w:rsid w:val="007E5F3D"/>
    <w:rsid w:val="007F30AE"/>
    <w:rsid w:val="00807F84"/>
    <w:rsid w:val="0081740D"/>
    <w:rsid w:val="00832EE6"/>
    <w:rsid w:val="0084157F"/>
    <w:rsid w:val="00844539"/>
    <w:rsid w:val="00845304"/>
    <w:rsid w:val="008468C8"/>
    <w:rsid w:val="00851A5E"/>
    <w:rsid w:val="00853E81"/>
    <w:rsid w:val="008553FC"/>
    <w:rsid w:val="00891718"/>
    <w:rsid w:val="00892301"/>
    <w:rsid w:val="008A00E8"/>
    <w:rsid w:val="008A464B"/>
    <w:rsid w:val="008B73BD"/>
    <w:rsid w:val="008C40C0"/>
    <w:rsid w:val="008D556A"/>
    <w:rsid w:val="008D55CF"/>
    <w:rsid w:val="008D5D6E"/>
    <w:rsid w:val="008E05FB"/>
    <w:rsid w:val="008E13F2"/>
    <w:rsid w:val="008E539B"/>
    <w:rsid w:val="008E53F9"/>
    <w:rsid w:val="00902523"/>
    <w:rsid w:val="0090391B"/>
    <w:rsid w:val="00903FEF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55930"/>
    <w:rsid w:val="00961794"/>
    <w:rsid w:val="0099022A"/>
    <w:rsid w:val="009A33C3"/>
    <w:rsid w:val="009A72D7"/>
    <w:rsid w:val="009B009E"/>
    <w:rsid w:val="009B1573"/>
    <w:rsid w:val="009B190E"/>
    <w:rsid w:val="009B3029"/>
    <w:rsid w:val="009B6D11"/>
    <w:rsid w:val="009B6FDC"/>
    <w:rsid w:val="009C346F"/>
    <w:rsid w:val="009D1A69"/>
    <w:rsid w:val="009D480B"/>
    <w:rsid w:val="009E0F16"/>
    <w:rsid w:val="009E3C26"/>
    <w:rsid w:val="009E3E65"/>
    <w:rsid w:val="009F75DD"/>
    <w:rsid w:val="00A07660"/>
    <w:rsid w:val="00A13689"/>
    <w:rsid w:val="00A3107E"/>
    <w:rsid w:val="00A54CE7"/>
    <w:rsid w:val="00A65F0B"/>
    <w:rsid w:val="00A706B7"/>
    <w:rsid w:val="00A9059F"/>
    <w:rsid w:val="00AA4393"/>
    <w:rsid w:val="00AA6D25"/>
    <w:rsid w:val="00AB03F0"/>
    <w:rsid w:val="00AB1CA6"/>
    <w:rsid w:val="00AC3033"/>
    <w:rsid w:val="00AD7052"/>
    <w:rsid w:val="00AE282D"/>
    <w:rsid w:val="00AF4932"/>
    <w:rsid w:val="00AF58E1"/>
    <w:rsid w:val="00B147A7"/>
    <w:rsid w:val="00B20D38"/>
    <w:rsid w:val="00B241D2"/>
    <w:rsid w:val="00B33505"/>
    <w:rsid w:val="00B40A8E"/>
    <w:rsid w:val="00B42CDD"/>
    <w:rsid w:val="00B44A78"/>
    <w:rsid w:val="00B4738A"/>
    <w:rsid w:val="00B53A94"/>
    <w:rsid w:val="00B612B2"/>
    <w:rsid w:val="00B64C66"/>
    <w:rsid w:val="00B8737B"/>
    <w:rsid w:val="00B95EC5"/>
    <w:rsid w:val="00B96AA1"/>
    <w:rsid w:val="00B96EE2"/>
    <w:rsid w:val="00BA56D2"/>
    <w:rsid w:val="00BA7DF1"/>
    <w:rsid w:val="00BB443D"/>
    <w:rsid w:val="00BB6B2B"/>
    <w:rsid w:val="00BD30F3"/>
    <w:rsid w:val="00BD773C"/>
    <w:rsid w:val="00BE03FA"/>
    <w:rsid w:val="00BE185C"/>
    <w:rsid w:val="00BF7A15"/>
    <w:rsid w:val="00C00F6B"/>
    <w:rsid w:val="00C140B0"/>
    <w:rsid w:val="00C20939"/>
    <w:rsid w:val="00C317D2"/>
    <w:rsid w:val="00C329D7"/>
    <w:rsid w:val="00C33C51"/>
    <w:rsid w:val="00C44745"/>
    <w:rsid w:val="00C6397A"/>
    <w:rsid w:val="00C652A5"/>
    <w:rsid w:val="00C73056"/>
    <w:rsid w:val="00C76554"/>
    <w:rsid w:val="00C90570"/>
    <w:rsid w:val="00C95E42"/>
    <w:rsid w:val="00CA21BA"/>
    <w:rsid w:val="00CA761A"/>
    <w:rsid w:val="00CB712D"/>
    <w:rsid w:val="00CC5CAD"/>
    <w:rsid w:val="00CD1A2D"/>
    <w:rsid w:val="00CD7D72"/>
    <w:rsid w:val="00CE29B3"/>
    <w:rsid w:val="00CF7FE5"/>
    <w:rsid w:val="00D14587"/>
    <w:rsid w:val="00D15AE6"/>
    <w:rsid w:val="00D160DD"/>
    <w:rsid w:val="00D174BC"/>
    <w:rsid w:val="00D275C6"/>
    <w:rsid w:val="00D3031B"/>
    <w:rsid w:val="00D3206F"/>
    <w:rsid w:val="00D327EC"/>
    <w:rsid w:val="00D351EC"/>
    <w:rsid w:val="00D36ABB"/>
    <w:rsid w:val="00D405C9"/>
    <w:rsid w:val="00D64B85"/>
    <w:rsid w:val="00D64F19"/>
    <w:rsid w:val="00D82BEB"/>
    <w:rsid w:val="00D84252"/>
    <w:rsid w:val="00D9274F"/>
    <w:rsid w:val="00DA3EA7"/>
    <w:rsid w:val="00DB1DCD"/>
    <w:rsid w:val="00DB4A74"/>
    <w:rsid w:val="00DD168C"/>
    <w:rsid w:val="00E015B8"/>
    <w:rsid w:val="00E07EAC"/>
    <w:rsid w:val="00E1012A"/>
    <w:rsid w:val="00E12AE5"/>
    <w:rsid w:val="00E416AC"/>
    <w:rsid w:val="00E41BC2"/>
    <w:rsid w:val="00E52B61"/>
    <w:rsid w:val="00E5636D"/>
    <w:rsid w:val="00E61B66"/>
    <w:rsid w:val="00E658ED"/>
    <w:rsid w:val="00E81328"/>
    <w:rsid w:val="00E83CC6"/>
    <w:rsid w:val="00EA27A7"/>
    <w:rsid w:val="00EA3E90"/>
    <w:rsid w:val="00EA440B"/>
    <w:rsid w:val="00EC677D"/>
    <w:rsid w:val="00ED4EA8"/>
    <w:rsid w:val="00ED6F41"/>
    <w:rsid w:val="00ED6F46"/>
    <w:rsid w:val="00EE16F0"/>
    <w:rsid w:val="00EE431D"/>
    <w:rsid w:val="00EE4EC4"/>
    <w:rsid w:val="00EE55F0"/>
    <w:rsid w:val="00EF68D7"/>
    <w:rsid w:val="00F01A85"/>
    <w:rsid w:val="00F1003D"/>
    <w:rsid w:val="00F17255"/>
    <w:rsid w:val="00F23491"/>
    <w:rsid w:val="00F512A6"/>
    <w:rsid w:val="00F64C0E"/>
    <w:rsid w:val="00F663A4"/>
    <w:rsid w:val="00F664DF"/>
    <w:rsid w:val="00F75167"/>
    <w:rsid w:val="00F7705C"/>
    <w:rsid w:val="00F93513"/>
    <w:rsid w:val="00FB1CD6"/>
    <w:rsid w:val="00FB545C"/>
    <w:rsid w:val="00FD084D"/>
    <w:rsid w:val="00FE1548"/>
    <w:rsid w:val="00FE2C65"/>
    <w:rsid w:val="00FE2EA6"/>
    <w:rsid w:val="00FF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167</TotalTime>
  <Pages>7</Pages>
  <Words>1506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9775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278</cp:revision>
  <cp:lastPrinted>2009-09-04T13:21:00Z</cp:lastPrinted>
  <dcterms:created xsi:type="dcterms:W3CDTF">2025-02-11T15:57:00Z</dcterms:created>
  <dcterms:modified xsi:type="dcterms:W3CDTF">2025-02-12T09:46:00Z</dcterms:modified>
</cp:coreProperties>
</file>